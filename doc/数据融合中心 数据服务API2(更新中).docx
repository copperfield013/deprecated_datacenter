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7542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B64" w:rsidRDefault="009C2B64">
          <w:pPr>
            <w:pStyle w:val="TOC"/>
          </w:pPr>
          <w:r>
            <w:rPr>
              <w:lang w:val="zh-CN"/>
            </w:rPr>
            <w:t>目录</w:t>
          </w:r>
        </w:p>
        <w:p w:rsidR="00E843C2" w:rsidRDefault="009C2B6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4694" w:history="1">
            <w:r w:rsidR="00E843C2" w:rsidRPr="006C00BE">
              <w:rPr>
                <w:rStyle w:val="ae"/>
                <w:noProof/>
              </w:rPr>
              <w:t>&lt;</w:t>
            </w:r>
            <w:r w:rsidR="00E843C2" w:rsidRPr="006C00BE">
              <w:rPr>
                <w:rStyle w:val="ae"/>
                <w:noProof/>
              </w:rPr>
              <w:t>一</w:t>
            </w:r>
            <w:r w:rsidR="00E843C2" w:rsidRPr="006C00BE">
              <w:rPr>
                <w:rStyle w:val="ae"/>
                <w:noProof/>
              </w:rPr>
              <w:t>&gt;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数据结构说明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_Toc7514694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5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列表模板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_Toc7514695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6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模板组合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_Toc7514696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2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7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节点模板数据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_Toc7514697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3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8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节点样式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_Toc7514698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699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通用分页实体查询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_Toc7514699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0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通用分页信息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_Toc7514700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1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详情配置信息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_Toc7514701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4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2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历史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_Toc7514702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E843C2" w:rsidRDefault="00891DF4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514703" w:history="1">
            <w:r w:rsidR="00E843C2" w:rsidRPr="006C00BE">
              <w:rPr>
                <w:rStyle w:val="ae"/>
                <w:rFonts w:ascii="Wingdings" w:hAnsi="Wingdings"/>
                <w:noProof/>
              </w:rPr>
              <w:t></w:t>
            </w:r>
            <w:r w:rsidR="00E843C2">
              <w:rPr>
                <w:noProof/>
              </w:rPr>
              <w:tab/>
            </w:r>
            <w:r w:rsidR="00E843C2" w:rsidRPr="006C00BE">
              <w:rPr>
                <w:rStyle w:val="ae"/>
                <w:noProof/>
              </w:rPr>
              <w:t>选择模板配置数据</w:t>
            </w:r>
            <w:r w:rsidR="00E843C2">
              <w:rPr>
                <w:noProof/>
                <w:webHidden/>
              </w:rPr>
              <w:tab/>
            </w:r>
            <w:r w:rsidR="00E843C2">
              <w:rPr>
                <w:noProof/>
                <w:webHidden/>
              </w:rPr>
              <w:fldChar w:fldCharType="begin"/>
            </w:r>
            <w:r w:rsidR="00E843C2">
              <w:rPr>
                <w:noProof/>
                <w:webHidden/>
              </w:rPr>
              <w:instrText xml:space="preserve"> PAGEREF _Toc7514703 \h </w:instrText>
            </w:r>
            <w:r w:rsidR="00E843C2">
              <w:rPr>
                <w:noProof/>
                <w:webHidden/>
              </w:rPr>
            </w:r>
            <w:r w:rsidR="00E843C2">
              <w:rPr>
                <w:noProof/>
                <w:webHidden/>
              </w:rPr>
              <w:fldChar w:fldCharType="separate"/>
            </w:r>
            <w:r w:rsidR="00E843C2">
              <w:rPr>
                <w:noProof/>
                <w:webHidden/>
              </w:rPr>
              <w:t>6</w:t>
            </w:r>
            <w:r w:rsidR="00E843C2">
              <w:rPr>
                <w:noProof/>
                <w:webHidden/>
              </w:rPr>
              <w:fldChar w:fldCharType="end"/>
            </w:r>
          </w:hyperlink>
        </w:p>
        <w:p w:rsidR="009C2B64" w:rsidRDefault="009C2B64">
          <w:r>
            <w:rPr>
              <w:b/>
              <w:bCs/>
              <w:lang w:val="zh-CN"/>
            </w:rPr>
            <w:fldChar w:fldCharType="end"/>
          </w:r>
        </w:p>
      </w:sdtContent>
    </w:sdt>
    <w:p w:rsidR="009C2B64" w:rsidRDefault="009C2B64" w:rsidP="007A643F"/>
    <w:p w:rsidR="007D18A7" w:rsidRDefault="00492F15" w:rsidP="007A643F">
      <w:pPr>
        <w:pStyle w:val="title1"/>
      </w:pPr>
      <w:bookmarkStart w:id="0" w:name="_Toc7514694"/>
      <w:r>
        <w:rPr>
          <w:rFonts w:hint="eastAsia"/>
        </w:rPr>
        <w:lastRenderedPageBreak/>
        <w:t>说明</w:t>
      </w:r>
    </w:p>
    <w:p w:rsidR="007D18A7" w:rsidRDefault="00492F15" w:rsidP="00492F15">
      <w:pPr>
        <w:pStyle w:val="title2"/>
      </w:pPr>
      <w:r>
        <w:rPr>
          <w:rFonts w:hint="eastAsia"/>
        </w:rPr>
        <w:t>统一认证</w:t>
      </w:r>
    </w:p>
    <w:p w:rsidR="00492F15" w:rsidRPr="00492F15" w:rsidRDefault="00492F15" w:rsidP="00492F15">
      <w:pPr>
        <w:pStyle w:val="content2"/>
        <w:ind w:left="210" w:right="210" w:firstLine="480"/>
      </w:pPr>
      <w:r>
        <w:rPr>
          <w:rFonts w:hint="eastAsia"/>
        </w:rPr>
        <w:t>用户登录调用</w:t>
      </w:r>
      <w:hyperlink r:id="rId8" w:anchor="权限!$B$2" w:history="1">
        <w:r w:rsidRPr="00492F15">
          <w:rPr>
            <w:rStyle w:val="ae"/>
            <w:rFonts w:hint="eastAsia"/>
          </w:rPr>
          <w:t>统一认证接口</w:t>
        </w:r>
      </w:hyperlink>
      <w:r>
        <w:rPr>
          <w:rFonts w:hint="eastAsia"/>
        </w:rPr>
        <w:t>，传递用户名和密码后，接口认证成功返回token。</w:t>
      </w:r>
    </w:p>
    <w:p w:rsidR="00492F15" w:rsidRDefault="00492F15" w:rsidP="00492F15">
      <w:pPr>
        <w:pStyle w:val="title2"/>
      </w:pPr>
      <w:r>
        <w:rPr>
          <w:rFonts w:hint="eastAsia"/>
        </w:rPr>
        <w:t>元数据请求</w:t>
      </w:r>
    </w:p>
    <w:p w:rsidR="00B34DB2" w:rsidRDefault="00B34DB2" w:rsidP="00B34DB2">
      <w:pPr>
        <w:pStyle w:val="12"/>
      </w:pPr>
      <w:r>
        <w:rPr>
          <w:rFonts w:hint="eastAsia"/>
        </w:rPr>
        <w:t>菜单数据</w:t>
      </w:r>
    </w:p>
    <w:p w:rsidR="00C84B63" w:rsidRDefault="00C84B63" w:rsidP="00B34DB2">
      <w:pPr>
        <w:pStyle w:val="2"/>
      </w:pPr>
      <w:r>
        <w:rPr>
          <w:rFonts w:hint="eastAsia"/>
        </w:rPr>
        <w:t>模板数据</w:t>
      </w:r>
    </w:p>
    <w:p w:rsidR="00B34DB2" w:rsidRDefault="00B34DB2" w:rsidP="00DA7B62">
      <w:pPr>
        <w:pStyle w:val="20"/>
      </w:pPr>
      <w:r>
        <w:rPr>
          <w:rFonts w:hint="eastAsia"/>
        </w:rPr>
        <w:t>列表模板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树形结构模板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详情模板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选择模板</w:t>
      </w:r>
    </w:p>
    <w:p w:rsid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枚举</w:t>
      </w:r>
      <w:r w:rsidR="00C84B63">
        <w:rPr>
          <w:rFonts w:hint="eastAsia"/>
        </w:rPr>
        <w:t>数据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普通枚举</w:t>
      </w:r>
    </w:p>
    <w:p w:rsidR="00B34DB2" w:rsidRDefault="00B34DB2" w:rsidP="00B34DB2">
      <w:pPr>
        <w:pStyle w:val="content2"/>
        <w:numPr>
          <w:ilvl w:val="1"/>
          <w:numId w:val="23"/>
        </w:numPr>
        <w:ind w:leftChars="0" w:right="210" w:firstLineChars="0" w:hanging="283"/>
      </w:pPr>
      <w:r>
        <w:rPr>
          <w:rFonts w:hint="eastAsia"/>
        </w:rPr>
        <w:t>级联枚举</w:t>
      </w:r>
    </w:p>
    <w:p w:rsidR="00B34DB2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用户信息数据</w:t>
      </w:r>
    </w:p>
    <w:p w:rsidR="00B34DB2" w:rsidRDefault="00DA7B62" w:rsidP="00DA7B62">
      <w:pPr>
        <w:pStyle w:val="20"/>
      </w:pPr>
      <w:r>
        <w:rPr>
          <w:rFonts w:hint="eastAsia"/>
        </w:rPr>
        <w:t>当前用户信息</w:t>
      </w:r>
    </w:p>
    <w:p w:rsidR="00B34DB2" w:rsidRPr="00C84B63" w:rsidRDefault="00B34DB2" w:rsidP="00C84B63">
      <w:pPr>
        <w:pStyle w:val="content2"/>
        <w:numPr>
          <w:ilvl w:val="0"/>
          <w:numId w:val="23"/>
        </w:numPr>
        <w:ind w:leftChars="0" w:right="210" w:firstLineChars="0" w:firstLine="1"/>
      </w:pPr>
      <w:r>
        <w:rPr>
          <w:rFonts w:hint="eastAsia"/>
        </w:rPr>
        <w:t>系统状态数据</w:t>
      </w:r>
    </w:p>
    <w:p w:rsidR="00492F15" w:rsidRDefault="00492F15" w:rsidP="00492F15">
      <w:pPr>
        <w:pStyle w:val="title2"/>
      </w:pPr>
      <w:r>
        <w:rPr>
          <w:rFonts w:hint="eastAsia"/>
        </w:rPr>
        <w:t>实体数据请求</w:t>
      </w:r>
    </w:p>
    <w:p w:rsidR="00DA7B62" w:rsidRPr="00DA7B62" w:rsidRDefault="00DA7B62" w:rsidP="00DA7B62">
      <w:pPr>
        <w:pStyle w:val="12"/>
      </w:pPr>
    </w:p>
    <w:p w:rsidR="00DA7B62" w:rsidRPr="00DA7B62" w:rsidRDefault="00DA7B62" w:rsidP="00DA7B62">
      <w:pPr>
        <w:pStyle w:val="12"/>
      </w:pPr>
    </w:p>
    <w:p w:rsidR="00492F15" w:rsidRPr="00492F15" w:rsidRDefault="00492F15" w:rsidP="00492F15">
      <w:pPr>
        <w:pStyle w:val="a6"/>
        <w:ind w:left="630"/>
      </w:pPr>
    </w:p>
    <w:p w:rsidR="00BE6302" w:rsidRDefault="007A643F" w:rsidP="007A643F">
      <w:pPr>
        <w:pStyle w:val="title1"/>
      </w:pPr>
      <w:r>
        <w:rPr>
          <w:rFonts w:hint="eastAsia"/>
        </w:rPr>
        <w:lastRenderedPageBreak/>
        <w:t>数据结构说明</w:t>
      </w:r>
      <w:bookmarkEnd w:id="0"/>
    </w:p>
    <w:p w:rsidR="001020F9" w:rsidRPr="001020F9" w:rsidRDefault="001020F9" w:rsidP="001020F9">
      <w:pPr>
        <w:pStyle w:val="a6"/>
        <w:ind w:left="63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说明仅</w:t>
      </w:r>
      <w:proofErr w:type="gramEnd"/>
      <w:r>
        <w:rPr>
          <w:rFonts w:hint="eastAsia"/>
        </w:rPr>
        <w:t>列出了数据对象的部分可能会用到的字段，其他</w:t>
      </w:r>
      <w:r w:rsidR="00F05A48">
        <w:rPr>
          <w:rFonts w:hint="eastAsia"/>
        </w:rPr>
        <w:t>的字段值暂不说明</w:t>
      </w:r>
      <w:r w:rsidR="00CE3608">
        <w:rPr>
          <w:rFonts w:hint="eastAsia"/>
        </w:rPr>
        <w:t>。</w:t>
      </w:r>
      <w:r w:rsidR="00664086">
        <w:rPr>
          <w:rFonts w:hint="eastAsia"/>
        </w:rPr>
        <w:t>字段</w:t>
      </w:r>
      <w:proofErr w:type="gramStart"/>
      <w:r w:rsidR="00664086">
        <w:rPr>
          <w:rFonts w:hint="eastAsia"/>
        </w:rPr>
        <w:t>值类型</w:t>
      </w:r>
      <w:proofErr w:type="gramEnd"/>
      <w:r w:rsidR="00664086">
        <w:rPr>
          <w:rFonts w:hint="eastAsia"/>
        </w:rPr>
        <w:t>如果是数组类型，那么下属的字段说明指的是数组中的元素说明。</w:t>
      </w:r>
    </w:p>
    <w:p w:rsidR="00107286" w:rsidRDefault="00107286" w:rsidP="007A643F">
      <w:pPr>
        <w:pStyle w:val="title2"/>
        <w:spacing w:line="400" w:lineRule="atLeast"/>
      </w:pPr>
      <w:bookmarkStart w:id="1" w:name="数据结构说明_用户数据"/>
      <w:bookmarkStart w:id="2" w:name="_Toc7514695"/>
      <w:r>
        <w:rPr>
          <w:rFonts w:hint="eastAsia"/>
        </w:rPr>
        <w:t>用户数据</w:t>
      </w:r>
    </w:p>
    <w:bookmarkEnd w:id="1"/>
    <w:p w:rsid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id(l</w:t>
      </w:r>
      <w:r>
        <w:rPr>
          <w:rFonts w:hint="eastAsia"/>
        </w:rPr>
        <w:t>ong</w:t>
      </w:r>
      <w:r>
        <w:t>)</w:t>
      </w:r>
      <w:r>
        <w:rPr>
          <w:rFonts w:hint="eastAsia"/>
        </w:rPr>
        <w:t>：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t>username(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：登录用户名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n</w:t>
      </w:r>
      <w:r>
        <w:t>ickname(String)</w:t>
      </w:r>
      <w:r>
        <w:rPr>
          <w:rFonts w:hint="eastAsia"/>
        </w:rPr>
        <w:t>：昵称</w:t>
      </w:r>
    </w:p>
    <w:p w:rsidR="002312AC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token</w:t>
      </w:r>
      <w:r>
        <w:t>(String)</w:t>
      </w:r>
      <w:r>
        <w:rPr>
          <w:rFonts w:hint="eastAsia"/>
        </w:rPr>
        <w:t>：登录令牌</w:t>
      </w:r>
    </w:p>
    <w:p w:rsidR="002312AC" w:rsidRPr="00107286" w:rsidRDefault="002312AC" w:rsidP="00107286">
      <w:pPr>
        <w:pStyle w:val="content2"/>
        <w:numPr>
          <w:ilvl w:val="0"/>
          <w:numId w:val="6"/>
        </w:numPr>
        <w:spacing w:line="400" w:lineRule="exact"/>
        <w:ind w:leftChars="0" w:right="210" w:firstLineChars="0"/>
      </w:pPr>
      <w:r>
        <w:rPr>
          <w:rFonts w:hint="eastAsia"/>
        </w:rPr>
        <w:t>a</w:t>
      </w:r>
      <w:r>
        <w:t>uthorities(</w:t>
      </w:r>
      <w:r>
        <w:rPr>
          <w:rFonts w:hint="eastAsia"/>
        </w:rPr>
        <w:t>Arr</w:t>
      </w:r>
      <w:r>
        <w:t>ay[String])</w:t>
      </w:r>
      <w:r>
        <w:rPr>
          <w:rFonts w:hint="eastAsia"/>
        </w:rPr>
        <w:t>：用户拥有权限</w:t>
      </w:r>
    </w:p>
    <w:p w:rsidR="007A643F" w:rsidRDefault="007A643F" w:rsidP="007A643F">
      <w:pPr>
        <w:pStyle w:val="title2"/>
        <w:spacing w:line="400" w:lineRule="atLeast"/>
      </w:pPr>
      <w:bookmarkStart w:id="3" w:name="数据结构说明_列表模板"/>
      <w:r>
        <w:rPr>
          <w:rFonts w:hint="eastAsia"/>
        </w:rPr>
        <w:t>列表模板</w:t>
      </w:r>
      <w:bookmarkEnd w:id="2"/>
    </w:p>
    <w:p w:rsidR="007A643F" w:rsidRDefault="00664086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4" w:name="数据结构说明_criteria"/>
      <w:bookmarkEnd w:id="3"/>
      <w:proofErr w:type="spellStart"/>
      <w:r w:rsidRPr="00683F1D">
        <w:rPr>
          <w:b/>
        </w:rPr>
        <w:t>c</w:t>
      </w:r>
      <w:r w:rsidR="007A643F" w:rsidRPr="00683F1D">
        <w:rPr>
          <w:b/>
        </w:rPr>
        <w:t>riterias</w:t>
      </w:r>
      <w:bookmarkEnd w:id="4"/>
      <w:proofErr w:type="spellEnd"/>
      <w:r w:rsidR="001A7D00" w:rsidRPr="00683F1D">
        <w:rPr>
          <w:rFonts w:hint="eastAsia"/>
          <w:i/>
        </w:rPr>
        <w:t>（</w:t>
      </w:r>
      <w:r w:rsidR="001A7D00" w:rsidRPr="00683F1D">
        <w:rPr>
          <w:i/>
        </w:rPr>
        <w:t>Array[Object]</w:t>
      </w:r>
      <w:r w:rsidR="001A7D00" w:rsidRPr="00683F1D">
        <w:rPr>
          <w:rFonts w:hint="eastAsia"/>
          <w:i/>
        </w:rPr>
        <w:t>）</w:t>
      </w:r>
      <w:r>
        <w:rPr>
          <w:rFonts w:hint="eastAsia"/>
        </w:rPr>
        <w:t xml:space="preserve"> ：条件数组</w:t>
      </w:r>
    </w:p>
    <w:p w:rsidR="007A643F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b/>
        </w:rPr>
        <w:t>id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：条件的id。在从</w:t>
      </w:r>
      <w:proofErr w:type="spellStart"/>
      <w:r w:rsidR="00664086">
        <w:rPr>
          <w:rFonts w:hint="eastAsia"/>
        </w:rPr>
        <w:t>criteria</w:t>
      </w:r>
      <w:r w:rsidR="00664086">
        <w:t>ValueMap</w:t>
      </w:r>
      <w:proofErr w:type="spellEnd"/>
      <w:r w:rsidR="00664086">
        <w:rPr>
          <w:rFonts w:hint="eastAsia"/>
        </w:rPr>
        <w:t>中获取值，以及向查询接口传递条件的时候需要用到；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input</w:t>
      </w:r>
      <w:r w:rsidRPr="00683F1D">
        <w:rPr>
          <w:b/>
        </w:rPr>
        <w:t>Type</w:t>
      </w:r>
      <w:proofErr w:type="spellEnd"/>
      <w:r w:rsidR="00664086" w:rsidRPr="00683F1D">
        <w:rPr>
          <w:i/>
        </w:rPr>
        <w:t>(String)</w:t>
      </w:r>
      <w:r w:rsidR="00664086">
        <w:rPr>
          <w:rFonts w:hint="eastAsia"/>
        </w:rPr>
        <w:t>： 条件对应的控件类型，前端需要根据这个值来创建不同的控件；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p</w:t>
      </w:r>
      <w:r w:rsidRPr="00683F1D">
        <w:rPr>
          <w:b/>
        </w:rPr>
        <w:t>laceholde</w:t>
      </w:r>
      <w:r w:rsidRPr="00683F1D">
        <w:rPr>
          <w:b/>
          <w:i/>
        </w:rPr>
        <w:t>r</w:t>
      </w:r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：条件控件的占位文本；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d</w:t>
      </w:r>
      <w:r w:rsidRPr="00683F1D">
        <w:rPr>
          <w:b/>
        </w:rPr>
        <w:t>efaultValue</w:t>
      </w:r>
      <w:proofErr w:type="spellEnd"/>
      <w:r w:rsidR="00664086" w:rsidRPr="00683F1D">
        <w:rPr>
          <w:i/>
        </w:rPr>
        <w:t>(String)</w:t>
      </w:r>
      <w:r w:rsidR="00664086">
        <w:t xml:space="preserve"> </w:t>
      </w:r>
      <w:r w:rsidR="00664086">
        <w:rPr>
          <w:rFonts w:hint="eastAsia"/>
        </w:rPr>
        <w:t>：条件控件的默认值；</w:t>
      </w:r>
    </w:p>
    <w:p w:rsidR="00664086" w:rsidRDefault="00664086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query</w:t>
      </w:r>
      <w:r w:rsidRPr="00683F1D">
        <w:rPr>
          <w:b/>
        </w:rPr>
        <w:t>Show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：条件控件是否显示，为1时显示；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bookmarkStart w:id="5" w:name="数据结构说明_column"/>
      <w:proofErr w:type="gramStart"/>
      <w:r w:rsidRPr="00683F1D">
        <w:rPr>
          <w:rFonts w:hint="eastAsia"/>
          <w:b/>
        </w:rPr>
        <w:t>c</w:t>
      </w:r>
      <w:r w:rsidRPr="00683F1D">
        <w:rPr>
          <w:b/>
        </w:rPr>
        <w:t>olumns</w:t>
      </w:r>
      <w:bookmarkEnd w:id="5"/>
      <w:r w:rsidR="001A7D00" w:rsidRPr="00683F1D">
        <w:rPr>
          <w:i/>
        </w:rPr>
        <w:t>(</w:t>
      </w:r>
      <w:proofErr w:type="gramEnd"/>
      <w:r w:rsidR="001A7D00" w:rsidRPr="00683F1D">
        <w:rPr>
          <w:i/>
        </w:rPr>
        <w:t>Array[Object])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i</w:t>
      </w:r>
      <w:r w:rsidRPr="00683F1D">
        <w:rPr>
          <w:b/>
        </w:rPr>
        <w:t>d</w:t>
      </w:r>
      <w:r w:rsidR="00664086" w:rsidRPr="00683F1D">
        <w:rPr>
          <w:i/>
        </w:rPr>
        <w:t>(Long)</w:t>
      </w:r>
      <w:r w:rsidR="00664086">
        <w:t xml:space="preserve"> </w:t>
      </w:r>
      <w:r w:rsidR="00664086">
        <w:rPr>
          <w:rFonts w:hint="eastAsia"/>
        </w:rPr>
        <w:t>： 显示列的id。在从entity</w:t>
      </w:r>
      <w:r w:rsidR="001A7D00">
        <w:rPr>
          <w:rFonts w:hint="eastAsia"/>
        </w:rPr>
        <w:t>的</w:t>
      </w:r>
      <w:proofErr w:type="spellStart"/>
      <w:r w:rsidR="001A7D00">
        <w:rPr>
          <w:rFonts w:hint="eastAsia"/>
        </w:rPr>
        <w:t>cellMap</w:t>
      </w:r>
      <w:proofErr w:type="spellEnd"/>
      <w:r w:rsidR="00664086">
        <w:rPr>
          <w:rFonts w:hint="eastAsia"/>
        </w:rPr>
        <w:t>中</w:t>
      </w:r>
      <w:proofErr w:type="gramStart"/>
      <w:r w:rsidR="00664086">
        <w:rPr>
          <w:rFonts w:hint="eastAsia"/>
        </w:rPr>
        <w:t>获取值</w:t>
      </w:r>
      <w:proofErr w:type="gramEnd"/>
      <w:r w:rsidR="00664086">
        <w:rPr>
          <w:rFonts w:hint="eastAsia"/>
        </w:rPr>
        <w:t>的时候会用到</w:t>
      </w:r>
      <w:r w:rsidR="001A7D00">
        <w:rPr>
          <w:rFonts w:hint="eastAsia"/>
        </w:rPr>
        <w:t>；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t</w:t>
      </w:r>
      <w:r w:rsidRPr="00683F1D">
        <w:rPr>
          <w:b/>
        </w:rPr>
        <w:t>itle</w:t>
      </w:r>
      <w:r w:rsidR="001A7D00" w:rsidRPr="00683F1D">
        <w:rPr>
          <w:rFonts w:hint="eastAsia"/>
          <w:i/>
        </w:rPr>
        <w:t>(</w:t>
      </w:r>
      <w:r w:rsidR="001A7D00" w:rsidRPr="00683F1D">
        <w:rPr>
          <w:i/>
        </w:rPr>
        <w:t xml:space="preserve">String) </w:t>
      </w:r>
      <w:r w:rsidR="001A7D00">
        <w:rPr>
          <w:rFonts w:hint="eastAsia"/>
        </w:rPr>
        <w:t>：显示列的表头</w:t>
      </w:r>
    </w:p>
    <w:p w:rsidR="001020F9" w:rsidRDefault="001020F9" w:rsidP="00B24DAB">
      <w:pPr>
        <w:pStyle w:val="content2"/>
        <w:numPr>
          <w:ilvl w:val="1"/>
          <w:numId w:val="22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s</w:t>
      </w:r>
      <w:r w:rsidRPr="00683F1D">
        <w:rPr>
          <w:b/>
        </w:rPr>
        <w:t>pecialField</w:t>
      </w:r>
      <w:proofErr w:type="spellEnd"/>
      <w:r w:rsidR="001A7D00" w:rsidRPr="00683F1D">
        <w:rPr>
          <w:i/>
        </w:rPr>
        <w:t>(String)</w:t>
      </w:r>
      <w:r w:rsidR="001A7D00" w:rsidRPr="00683F1D">
        <w:rPr>
          <w:rFonts w:hint="eastAsia"/>
          <w:i/>
        </w:rPr>
        <w:t xml:space="preserve"> </w:t>
      </w:r>
      <w:r w:rsidR="001A7D00">
        <w:rPr>
          <w:rFonts w:hint="eastAsia"/>
        </w:rPr>
        <w:t>： 当前列的特殊列类型。当前有两种取值：“number”和以及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开头的字符串，</w:t>
      </w:r>
      <w:proofErr w:type="gramStart"/>
      <w:r w:rsidR="001A7D00">
        <w:t>”</w:t>
      </w:r>
      <w:proofErr w:type="gramEnd"/>
      <w:r w:rsidR="001A7D00">
        <w:t>number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说明当前列是序号列，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开头的字符串说明是操作列，</w:t>
      </w:r>
      <w:proofErr w:type="gramStart"/>
      <w:r w:rsidR="001A7D00">
        <w:t>”</w:t>
      </w:r>
      <w:proofErr w:type="gramEnd"/>
      <w:r w:rsidR="001A7D00">
        <w:t>operate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后面会接上</w:t>
      </w:r>
      <w:proofErr w:type="gramStart"/>
      <w:r w:rsidR="001A7D00">
        <w:t>”</w:t>
      </w:r>
      <w:proofErr w:type="gramEnd"/>
      <w:r w:rsidR="001A7D00">
        <w:t>-d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</w:t>
      </w:r>
      <w:proofErr w:type="gramStart"/>
      <w:r w:rsidR="001A7D00">
        <w:t>”</w:t>
      </w:r>
      <w:proofErr w:type="gramEnd"/>
      <w:r w:rsidR="001A7D00">
        <w:t>-u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的组合，分别说明在这一列要显示详情按钮和修改按钮。</w:t>
      </w:r>
    </w:p>
    <w:p w:rsidR="007A643F" w:rsidRDefault="007A643F" w:rsidP="00B24DAB">
      <w:pPr>
        <w:pStyle w:val="content2"/>
        <w:numPr>
          <w:ilvl w:val="0"/>
          <w:numId w:val="22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perates</w:t>
      </w:r>
      <w:r w:rsidR="001A7D00" w:rsidRPr="00683F1D">
        <w:rPr>
          <w:i/>
        </w:rPr>
        <w:t>(Array[String])</w:t>
      </w:r>
      <w:r w:rsidR="001A7D00">
        <w:t xml:space="preserve"> </w:t>
      </w:r>
      <w:r w:rsidR="001A7D00">
        <w:rPr>
          <w:rFonts w:hint="eastAsia"/>
        </w:rPr>
        <w:t>：根据解析columns的结果，判断当前列表包含的操作，有</w:t>
      </w:r>
      <w:proofErr w:type="gramStart"/>
      <w:r w:rsidR="001A7D00">
        <w:t>”</w:t>
      </w:r>
      <w:proofErr w:type="gramEnd"/>
      <w:r w:rsidR="001A7D00">
        <w:t>detail</w:t>
      </w:r>
      <w:proofErr w:type="gramStart"/>
      <w:r w:rsidR="001A7D00">
        <w:t>”</w:t>
      </w:r>
      <w:proofErr w:type="gramEnd"/>
      <w:r w:rsidR="001A7D00">
        <w:rPr>
          <w:rFonts w:hint="eastAsia"/>
        </w:rPr>
        <w:t>和“u</w:t>
      </w:r>
      <w:r w:rsidR="001A7D00">
        <w:t>pdate</w:t>
      </w:r>
      <w:r w:rsidR="001A7D00">
        <w:rPr>
          <w:rFonts w:hint="eastAsia"/>
        </w:rPr>
        <w:t>”两种取值</w:t>
      </w:r>
    </w:p>
    <w:p w:rsidR="00A61176" w:rsidRDefault="00A61176" w:rsidP="00A61176">
      <w:pPr>
        <w:pStyle w:val="title2"/>
      </w:pPr>
      <w:bookmarkStart w:id="6" w:name="_Toc7514696"/>
      <w:bookmarkStart w:id="7" w:name="数据结构说明_模板组合"/>
      <w:r>
        <w:rPr>
          <w:rFonts w:hint="eastAsia"/>
        </w:rPr>
        <w:lastRenderedPageBreak/>
        <w:t>模板组合</w:t>
      </w:r>
      <w:bookmarkEnd w:id="6"/>
    </w:p>
    <w:p w:rsidR="00A61176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8" w:name="数据结构说明_premise"/>
      <w:bookmarkEnd w:id="7"/>
      <w:r w:rsidRPr="00683F1D">
        <w:rPr>
          <w:b/>
        </w:rPr>
        <w:t>premises</w:t>
      </w:r>
      <w:bookmarkEnd w:id="8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897B01">
        <w:rPr>
          <w:rFonts w:hint="eastAsia"/>
        </w:rPr>
        <w:t>前提字段。即在当前模板组合中作为列表查询以及实体的前提。所有的列表查询结果实体的字段都会</w:t>
      </w:r>
      <w:r w:rsidR="00683F1D">
        <w:rPr>
          <w:rFonts w:hint="eastAsia"/>
        </w:rPr>
        <w:t>此值，所有创建的实体的字段都是这个值。但是无论在查询条件还是在保存更新实体的时候，这些字段都不用传递给接口，这些字段都会在服务端自动赋值。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rFonts w:hint="eastAsia"/>
          <w:b/>
        </w:rPr>
        <w:t>f</w:t>
      </w:r>
      <w:r w:rsidRPr="00683F1D">
        <w:rPr>
          <w:b/>
        </w:rPr>
        <w:t>ieldTitle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fieldValue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前提字段值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bookmarkStart w:id="9" w:name="数据结构说明_actions"/>
      <w:r w:rsidRPr="00683F1D">
        <w:rPr>
          <w:rFonts w:hint="eastAsia"/>
          <w:b/>
        </w:rPr>
        <w:t>a</w:t>
      </w:r>
      <w:r w:rsidRPr="00683F1D">
        <w:rPr>
          <w:b/>
        </w:rPr>
        <w:t>ctions</w:t>
      </w:r>
      <w:bookmarkEnd w:id="9"/>
      <w:r w:rsidRPr="00683F1D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683F1D">
        <w:rPr>
          <w:rFonts w:hint="eastAsia"/>
        </w:rPr>
        <w:t>字段组合中的操作</w:t>
      </w:r>
    </w:p>
    <w:p w:rsidR="005358EE" w:rsidRPr="005358EE" w:rsidRDefault="005358EE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5358EE">
        <w:rPr>
          <w:rFonts w:hint="eastAsia"/>
          <w:b/>
        </w:rPr>
        <w:t>id</w:t>
      </w:r>
      <w:r w:rsidRPr="005358EE">
        <w:rPr>
          <w:i/>
        </w:rPr>
        <w:t>(Long)</w:t>
      </w:r>
      <w:r>
        <w:t xml:space="preserve"> </w:t>
      </w:r>
      <w:r>
        <w:rPr>
          <w:rFonts w:hint="eastAsia"/>
        </w:rPr>
        <w:t>：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f</w:t>
      </w:r>
      <w:r w:rsidRPr="00683F1D">
        <w:rPr>
          <w:b/>
        </w:rPr>
        <w:t>ace</w:t>
      </w:r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可取值</w:t>
      </w:r>
      <w:proofErr w:type="gramStart"/>
      <w:r w:rsidR="005358EE">
        <w:t>”</w:t>
      </w:r>
      <w:proofErr w:type="gramEnd"/>
      <w:r w:rsidR="005358EE">
        <w:t>detail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和</w:t>
      </w:r>
      <w:proofErr w:type="gramStart"/>
      <w:r w:rsidR="005358EE">
        <w:t>”</w:t>
      </w:r>
      <w:proofErr w:type="gramEnd"/>
      <w:r w:rsidR="005358EE">
        <w:t>list</w:t>
      </w:r>
      <w:proofErr w:type="gramStart"/>
      <w:r w:rsidR="005358EE">
        <w:t>”</w:t>
      </w:r>
      <w:proofErr w:type="gramEnd"/>
      <w:r w:rsidR="005358EE">
        <w:rPr>
          <w:rFonts w:hint="eastAsia"/>
        </w:rPr>
        <w:t>，表示操作面向的场景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b/>
        </w:rPr>
        <w:t>title</w:t>
      </w:r>
      <w:r w:rsidRPr="00683F1D">
        <w:rPr>
          <w:i/>
        </w:rPr>
        <w:t xml:space="preserve">(String) </w:t>
      </w:r>
      <w:r>
        <w:rPr>
          <w:rFonts w:hint="eastAsia"/>
        </w:rPr>
        <w:t>：</w:t>
      </w:r>
      <w:r w:rsidR="005358EE">
        <w:rPr>
          <w:rFonts w:hint="eastAsia"/>
        </w:rPr>
        <w:t>操作的标题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iconClass</w:t>
      </w:r>
      <w:proofErr w:type="spellEnd"/>
      <w:r w:rsidRPr="00683F1D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操作的图标class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m</w:t>
      </w:r>
      <w:r w:rsidRPr="00683F1D">
        <w:rPr>
          <w:b/>
        </w:rPr>
        <w:t>ultiple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操作是否支持多选，为1时可以多选</w:t>
      </w:r>
    </w:p>
    <w:p w:rsidR="00897B01" w:rsidRDefault="00897B01" w:rsidP="00CB380A">
      <w:pPr>
        <w:pStyle w:val="content2"/>
        <w:numPr>
          <w:ilvl w:val="1"/>
          <w:numId w:val="7"/>
        </w:numPr>
        <w:spacing w:line="400" w:lineRule="exact"/>
        <w:ind w:leftChars="0" w:right="210" w:firstLineChars="0"/>
      </w:pPr>
      <w:r w:rsidRPr="00683F1D">
        <w:rPr>
          <w:rFonts w:hint="eastAsia"/>
          <w:b/>
        </w:rPr>
        <w:t>o</w:t>
      </w:r>
      <w:r w:rsidRPr="00683F1D">
        <w:rPr>
          <w:b/>
        </w:rPr>
        <w:t>utgoing</w:t>
      </w:r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5358EE">
        <w:rPr>
          <w:rFonts w:hint="eastAsia"/>
        </w:rPr>
        <w:t>详情操作是否可以显示在外部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treeTemplateId</w:t>
      </w:r>
      <w:proofErr w:type="spellEnd"/>
      <w:r w:rsidR="0038247A" w:rsidRPr="00683F1D">
        <w:rPr>
          <w:i/>
        </w:rPr>
        <w:t>(Long)</w:t>
      </w:r>
      <w:r w:rsidR="0038247A">
        <w:rPr>
          <w:rFonts w:hint="eastAsia"/>
        </w:rPr>
        <w:t>：树形模板id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defaultTreeView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：列表默认显示树形结构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hideCreateButton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：是否隐藏创建按钮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hideDeleteButton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：是否隐藏删除按钮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hideExportButton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：是否隐藏列表导出按钮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hideImportButton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：是否隐藏导入按钮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hideQueryButton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：是否隐藏查询条件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hideTreeToggleButton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：是否隐藏切换树形视图按钮。当</w:t>
      </w:r>
      <w:proofErr w:type="spellStart"/>
      <w:r w:rsidRPr="00683F1D">
        <w:rPr>
          <w:b/>
        </w:rPr>
        <w:t>treeTemplateId</w:t>
      </w:r>
      <w:proofErr w:type="spellEnd"/>
      <w:r>
        <w:rPr>
          <w:rFonts w:hint="eastAsia"/>
        </w:rPr>
        <w:t>为空的时候的，该字段无效</w:t>
      </w:r>
    </w:p>
    <w:p w:rsidR="0058138A" w:rsidRDefault="0058138A" w:rsidP="00CB380A">
      <w:pPr>
        <w:pStyle w:val="content2"/>
        <w:numPr>
          <w:ilvl w:val="0"/>
          <w:numId w:val="7"/>
        </w:numPr>
        <w:spacing w:line="400" w:lineRule="exact"/>
        <w:ind w:leftChars="0" w:right="210" w:firstLineChars="0"/>
      </w:pPr>
      <w:proofErr w:type="spellStart"/>
      <w:r w:rsidRPr="00683F1D">
        <w:rPr>
          <w:b/>
        </w:rPr>
        <w:t>hideSaveButton</w:t>
      </w:r>
      <w:proofErr w:type="spellEnd"/>
      <w:r w:rsidRPr="00683F1D">
        <w:rPr>
          <w:i/>
        </w:rPr>
        <w:t>(Int)</w:t>
      </w:r>
      <w:r>
        <w:t xml:space="preserve"> </w:t>
      </w:r>
      <w:r>
        <w:rPr>
          <w:rFonts w:hint="eastAsia"/>
        </w:rPr>
        <w:t>：是否隐藏详情页的默认保存按钮</w:t>
      </w:r>
    </w:p>
    <w:p w:rsidR="00F21E59" w:rsidRDefault="00F21E59" w:rsidP="004240C0">
      <w:pPr>
        <w:pStyle w:val="title2"/>
      </w:pPr>
      <w:bookmarkStart w:id="10" w:name="_Toc7514697"/>
      <w:bookmarkStart w:id="11" w:name="数据结构说明_节点模板数据"/>
      <w:r>
        <w:rPr>
          <w:rFonts w:hint="eastAsia"/>
        </w:rPr>
        <w:t>节点</w:t>
      </w:r>
      <w:r w:rsidR="00490A3D">
        <w:rPr>
          <w:rFonts w:hint="eastAsia"/>
        </w:rPr>
        <w:t>模板</w:t>
      </w:r>
      <w:r>
        <w:rPr>
          <w:rFonts w:hint="eastAsia"/>
        </w:rPr>
        <w:t>数据</w:t>
      </w:r>
      <w:bookmarkEnd w:id="10"/>
    </w:p>
    <w:bookmarkEnd w:id="11"/>
    <w:p w:rsidR="00F21E59" w:rsidRPr="007B12D7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7B12D7">
        <w:rPr>
          <w:b/>
        </w:rPr>
        <w:t>i</w:t>
      </w:r>
      <w:r w:rsidRPr="007B12D7">
        <w:rPr>
          <w:rFonts w:hint="eastAsia"/>
          <w:b/>
        </w:rPr>
        <w:t>d</w:t>
      </w:r>
      <w:r w:rsidRPr="007B12D7">
        <w:rPr>
          <w:i/>
        </w:rPr>
        <w:t>(Long)</w:t>
      </w:r>
      <w:r w:rsidRPr="007B12D7">
        <w:rPr>
          <w:rFonts w:hint="eastAsia"/>
          <w:i/>
        </w:rPr>
        <w:t xml:space="preserve"> </w:t>
      </w:r>
      <w:r w:rsidRPr="007B12D7">
        <w:rPr>
          <w:rFonts w:hint="eastAsia"/>
        </w:rPr>
        <w:t>：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 xml:space="preserve">(String) </w:t>
      </w:r>
      <w:r w:rsidRPr="00490A3D">
        <w:rPr>
          <w:rFonts w:hint="eastAsia"/>
        </w:rPr>
        <w:t>：</w:t>
      </w:r>
      <w:r>
        <w:rPr>
          <w:rFonts w:hint="eastAsia"/>
        </w:rPr>
        <w:t>节点颜色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r w:rsidRPr="00490A3D">
        <w:rPr>
          <w:b/>
        </w:rPr>
        <w:t>relations</w:t>
      </w:r>
      <w:r w:rsidRPr="00490A3D">
        <w:rPr>
          <w:i/>
        </w:rPr>
        <w:t>(Array[Object])</w:t>
      </w:r>
      <w:r w:rsidRPr="00490A3D">
        <w:rPr>
          <w:rFonts w:hint="eastAsia"/>
        </w:rPr>
        <w:t xml:space="preserve"> ：</w:t>
      </w:r>
      <w:r>
        <w:rPr>
          <w:rFonts w:hint="eastAsia"/>
        </w:rPr>
        <w:t>当前节点下的所有关系子节点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i</w:t>
      </w:r>
      <w:r w:rsidRPr="00490A3D">
        <w:rPr>
          <w:b/>
        </w:rPr>
        <w:t>d</w:t>
      </w:r>
      <w:r w:rsidRPr="00490A3D">
        <w:rPr>
          <w:rFonts w:hint="eastAsia"/>
          <w:i/>
        </w:rPr>
        <w:t>(</w:t>
      </w:r>
      <w:r w:rsidRPr="00490A3D">
        <w:rPr>
          <w:i/>
        </w:rPr>
        <w:t>Long)</w:t>
      </w:r>
      <w:r>
        <w:t xml:space="preserve"> </w:t>
      </w:r>
      <w:r>
        <w:rPr>
          <w:rFonts w:hint="eastAsia"/>
        </w:rPr>
        <w:t>：关系节点模板的id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1"/>
          <w:numId w:val="9"/>
        </w:numPr>
        <w:spacing w:line="400" w:lineRule="exact"/>
        <w:ind w:leftChars="0" w:right="210" w:firstLineChars="0"/>
      </w:pPr>
      <w:r w:rsidRPr="00490A3D">
        <w:rPr>
          <w:rFonts w:hint="eastAsia"/>
          <w:b/>
        </w:rPr>
        <w:t>t</w:t>
      </w:r>
      <w:r w:rsidRPr="00490A3D">
        <w:rPr>
          <w:b/>
        </w:rPr>
        <w:t>itle</w:t>
      </w:r>
      <w:r w:rsidRPr="00490A3D">
        <w:rPr>
          <w:i/>
        </w:rPr>
        <w:t>(String)</w:t>
      </w:r>
      <w:r>
        <w:t xml:space="preserve"> </w:t>
      </w:r>
      <w:r>
        <w:rPr>
          <w:rFonts w:hint="eastAsia"/>
        </w:rPr>
        <w:t>：关系节点显示的标题</w:t>
      </w:r>
      <w:r w:rsidR="007B12D7">
        <w:rPr>
          <w:rFonts w:hint="eastAsia"/>
        </w:rPr>
        <w:t>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lastRenderedPageBreak/>
        <w:t>c</w:t>
      </w:r>
      <w:r w:rsidRPr="00490A3D">
        <w:rPr>
          <w:b/>
        </w:rPr>
        <w:t>riterias</w:t>
      </w:r>
      <w:proofErr w:type="spellEnd"/>
      <w:r w:rsidRPr="00490A3D">
        <w:rPr>
          <w:i/>
        </w:rPr>
        <w:t>(Array[Object])</w:t>
      </w:r>
      <w:r>
        <w:rPr>
          <w:rFonts w:hint="eastAsia"/>
        </w:rPr>
        <w:t>：对于根节点来说，这个是需要在页面上显示条件列表，详细</w:t>
      </w:r>
      <w:r w:rsidR="007B12D7">
        <w:rPr>
          <w:rFonts w:hint="eastAsia"/>
        </w:rPr>
        <w:t>请见“</w:t>
      </w:r>
      <w:hyperlink w:anchor="数据结构说明_criteria" w:history="1">
        <w:r w:rsidR="007B12D7" w:rsidRPr="007B12D7">
          <w:rPr>
            <w:rStyle w:val="ae"/>
            <w:rFonts w:hint="eastAsia"/>
          </w:rPr>
          <w:t>列表模板-Criteria</w:t>
        </w:r>
      </w:hyperlink>
      <w:r w:rsidR="007B12D7">
        <w:rPr>
          <w:rFonts w:hint="eastAsia"/>
        </w:rPr>
        <w:t>”；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sRootNode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当前节点模板是否是根节点模板；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i</w:t>
      </w:r>
      <w:r w:rsidRPr="00490A3D">
        <w:rPr>
          <w:b/>
        </w:rPr>
        <w:t>sDirect</w:t>
      </w:r>
      <w:proofErr w:type="spellEnd"/>
      <w:r w:rsidRPr="00490A3D">
        <w:rPr>
          <w:i/>
        </w:rPr>
        <w:t xml:space="preserve">(Int) </w:t>
      </w:r>
      <w:r>
        <w:rPr>
          <w:rFonts w:hint="eastAsia"/>
        </w:rPr>
        <w:t>：</w:t>
      </w:r>
      <w:r w:rsidR="007B12D7">
        <w:rPr>
          <w:rFonts w:hint="eastAsia"/>
        </w:rPr>
        <w:t>当前节点下的关系子节点是否隐藏标题，直接展开关系下的所有子节点（仅在r</w:t>
      </w:r>
      <w:r w:rsidR="007B12D7">
        <w:t>elations</w:t>
      </w:r>
      <w:r w:rsidR="007B12D7">
        <w:rPr>
          <w:rFonts w:hint="eastAsia"/>
        </w:rPr>
        <w:t>的长度为</w:t>
      </w:r>
      <w:r w:rsidR="007B12D7">
        <w:t>1</w:t>
      </w:r>
      <w:r w:rsidR="007B12D7">
        <w:rPr>
          <w:rFonts w:hint="eastAsia"/>
        </w:rPr>
        <w:t>时可以直接展开）；</w:t>
      </w:r>
    </w:p>
    <w:p w:rsidR="00490A3D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ideDetailButton</w:t>
      </w:r>
      <w:proofErr w:type="spellEnd"/>
      <w:r w:rsidRPr="00490A3D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7B12D7">
        <w:rPr>
          <w:rFonts w:hint="eastAsia"/>
        </w:rPr>
        <w:t>是否隐藏节点详情按钮；</w:t>
      </w:r>
    </w:p>
    <w:p w:rsidR="00490A3D" w:rsidRPr="00F21E59" w:rsidRDefault="00490A3D" w:rsidP="00CB380A">
      <w:pPr>
        <w:pStyle w:val="content2"/>
        <w:numPr>
          <w:ilvl w:val="0"/>
          <w:numId w:val="9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h</w:t>
      </w:r>
      <w:r w:rsidRPr="00490A3D">
        <w:rPr>
          <w:b/>
        </w:rPr>
        <w:t>ideUpdateButton</w:t>
      </w:r>
      <w:proofErr w:type="spellEnd"/>
      <w:r w:rsidRPr="00490A3D">
        <w:rPr>
          <w:i/>
        </w:rPr>
        <w:t>(Int</w:t>
      </w:r>
      <w:r w:rsidRPr="00490A3D">
        <w:rPr>
          <w:rFonts w:hint="eastAsia"/>
          <w:i/>
        </w:rPr>
        <w:t>)</w:t>
      </w:r>
      <w:r>
        <w:rPr>
          <w:rFonts w:hint="eastAsia"/>
        </w:rPr>
        <w:t xml:space="preserve"> ：</w:t>
      </w:r>
      <w:r w:rsidR="007B12D7">
        <w:rPr>
          <w:rFonts w:hint="eastAsia"/>
        </w:rPr>
        <w:t>是否隐藏节点修改按钮；</w:t>
      </w:r>
    </w:p>
    <w:p w:rsidR="004240C0" w:rsidRDefault="00407ED6" w:rsidP="004240C0">
      <w:pPr>
        <w:pStyle w:val="title2"/>
      </w:pPr>
      <w:bookmarkStart w:id="12" w:name="_Toc7514698"/>
      <w:bookmarkStart w:id="13" w:name="数据结构说明_节点样式"/>
      <w:r>
        <w:rPr>
          <w:rFonts w:hint="eastAsia"/>
        </w:rPr>
        <w:t>节点样式</w:t>
      </w:r>
      <w:bookmarkEnd w:id="12"/>
    </w:p>
    <w:bookmarkEnd w:id="13"/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b/>
        </w:rPr>
        <w:t>defaultNodeColor</w:t>
      </w:r>
      <w:proofErr w:type="spellEnd"/>
      <w:r w:rsidRPr="00490A3D">
        <w:rPr>
          <w:i/>
        </w:rPr>
        <w:t>(String)</w:t>
      </w:r>
      <w:r>
        <w:rPr>
          <w:rFonts w:hint="eastAsia"/>
        </w:rPr>
        <w:t xml:space="preserve"> ：所有节点的默认颜色</w:t>
      </w:r>
    </w:p>
    <w:p w:rsidR="00407ED6" w:rsidRDefault="00407ED6" w:rsidP="00CB380A">
      <w:pPr>
        <w:pStyle w:val="content2"/>
        <w:numPr>
          <w:ilvl w:val="0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odeStyles</w:t>
      </w:r>
      <w:proofErr w:type="spellEnd"/>
      <w:r w:rsidRPr="00490A3D">
        <w:rPr>
          <w:i/>
        </w:rPr>
        <w:t>(Array[Object])</w:t>
      </w:r>
      <w:r>
        <w:t xml:space="preserve"> </w:t>
      </w:r>
      <w:r>
        <w:rPr>
          <w:rFonts w:hint="eastAsia"/>
        </w:rPr>
        <w:t>：针对某个节点模板的样式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node</w:t>
      </w:r>
      <w:r w:rsidRPr="00490A3D">
        <w:rPr>
          <w:b/>
        </w:rPr>
        <w:t>Id</w:t>
      </w:r>
      <w:proofErr w:type="spellEnd"/>
      <w:r w:rsidRPr="00490A3D">
        <w:rPr>
          <w:i/>
        </w:rPr>
        <w:t xml:space="preserve">(String) </w:t>
      </w:r>
      <w:r>
        <w:rPr>
          <w:rFonts w:hint="eastAsia"/>
        </w:rPr>
        <w:t>：</w:t>
      </w:r>
    </w:p>
    <w:p w:rsidR="00407ED6" w:rsidRDefault="00407ED6" w:rsidP="00CB380A">
      <w:pPr>
        <w:pStyle w:val="content2"/>
        <w:numPr>
          <w:ilvl w:val="1"/>
          <w:numId w:val="8"/>
        </w:numPr>
        <w:spacing w:line="400" w:lineRule="exact"/>
        <w:ind w:leftChars="0" w:right="210" w:firstLineChars="0"/>
      </w:pPr>
      <w:proofErr w:type="spellStart"/>
      <w:r w:rsidRPr="00490A3D">
        <w:rPr>
          <w:rFonts w:hint="eastAsia"/>
          <w:b/>
        </w:rPr>
        <w:t>n</w:t>
      </w:r>
      <w:r w:rsidRPr="00490A3D">
        <w:rPr>
          <w:b/>
        </w:rPr>
        <w:t>odeColor</w:t>
      </w:r>
      <w:proofErr w:type="spellEnd"/>
      <w:r w:rsidRPr="00490A3D">
        <w:rPr>
          <w:i/>
        </w:rPr>
        <w:t>(String</w:t>
      </w:r>
      <w:r w:rsidR="00490A3D">
        <w:t>)</w:t>
      </w:r>
      <w:r w:rsidRPr="00490A3D">
        <w:t xml:space="preserve"> </w:t>
      </w:r>
      <w:r>
        <w:rPr>
          <w:rFonts w:hint="eastAsia"/>
        </w:rPr>
        <w:t>：</w:t>
      </w:r>
      <w:r w:rsidR="005A00A1">
        <w:rPr>
          <w:rFonts w:hint="eastAsia"/>
        </w:rPr>
        <w:t>节点颜色</w:t>
      </w:r>
    </w:p>
    <w:p w:rsidR="006574A4" w:rsidRDefault="001E52BB" w:rsidP="00F21E59">
      <w:pPr>
        <w:pStyle w:val="title2"/>
      </w:pPr>
      <w:bookmarkStart w:id="14" w:name="数据结构说明_通用分页实体查询"/>
      <w:bookmarkStart w:id="15" w:name="_Toc7514699"/>
      <w:r>
        <w:rPr>
          <w:rFonts w:hint="eastAsia"/>
        </w:rPr>
        <w:t>通用分页实体查询</w:t>
      </w:r>
      <w:bookmarkEnd w:id="14"/>
      <w:bookmarkEnd w:id="15"/>
    </w:p>
    <w:p w:rsidR="001E52BB" w:rsidRDefault="001E52BB" w:rsidP="001E52BB">
      <w:pPr>
        <w:pStyle w:val="a6"/>
        <w:ind w:left="630"/>
      </w:pPr>
      <w:r>
        <w:rPr>
          <w:rFonts w:hint="eastAsia"/>
        </w:rPr>
        <w:t>列表查询</w:t>
      </w:r>
    </w:p>
    <w:p w:rsidR="001E52BB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>(String)</w:t>
      </w:r>
      <w:r>
        <w:rPr>
          <w:rFonts w:hint="eastAsia"/>
        </w:rPr>
        <w:t xml:space="preserve"> ：</w:t>
      </w:r>
      <w:r w:rsidR="00AF5660">
        <w:rPr>
          <w:rFonts w:hint="eastAsia"/>
        </w:rPr>
        <w:t>实体code；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AF5660">
        <w:rPr>
          <w:rFonts w:hint="eastAsia"/>
        </w:rPr>
        <w:t>实体的称呼；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r w:rsidRPr="00CB380A">
        <w:rPr>
          <w:b/>
        </w:rPr>
        <w:t>uncheckable</w:t>
      </w:r>
      <w:r w:rsidRPr="00CB380A">
        <w:rPr>
          <w:i/>
        </w:rPr>
        <w:t>(Boolean)</w:t>
      </w:r>
      <w:r w:rsidRPr="00CB380A">
        <w:rPr>
          <w:rFonts w:hint="eastAsia"/>
          <w:i/>
        </w:rP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行</w:t>
      </w:r>
      <w:r w:rsidR="00AF5660">
        <w:rPr>
          <w:rFonts w:hint="eastAsia"/>
        </w:rPr>
        <w:t>是否可以被勾选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0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c</w:t>
      </w:r>
      <w:r w:rsidRPr="00CB380A">
        <w:rPr>
          <w:b/>
        </w:rPr>
        <w:t>ellMap</w:t>
      </w:r>
      <w:proofErr w:type="spellEnd"/>
      <w:r w:rsidRPr="00CB380A">
        <w:rPr>
          <w:i/>
        </w:rPr>
        <w:t>(Object)</w:t>
      </w:r>
      <w:r>
        <w:rPr>
          <w:rFonts w:hint="eastAsia"/>
        </w:rPr>
        <w:t xml:space="preserve"> ：</w:t>
      </w:r>
      <w:r w:rsidR="008F493B">
        <w:rPr>
          <w:rFonts w:hint="eastAsia"/>
        </w:rPr>
        <w:t>实体的字段，key是列表模板的column的id</w:t>
      </w:r>
    </w:p>
    <w:p w:rsidR="001E52BB" w:rsidRDefault="001E52BB" w:rsidP="001E52BB">
      <w:pPr>
        <w:pStyle w:val="a6"/>
        <w:ind w:left="630"/>
      </w:pPr>
      <w:r>
        <w:rPr>
          <w:rFonts w:hint="eastAsia"/>
        </w:rPr>
        <w:t>树形</w:t>
      </w:r>
      <w:r w:rsidR="008F493B">
        <w:rPr>
          <w:rFonts w:hint="eastAsia"/>
        </w:rPr>
        <w:t>节点</w:t>
      </w:r>
      <w:r>
        <w:rPr>
          <w:rFonts w:hint="eastAsia"/>
        </w:rPr>
        <w:t>查询</w:t>
      </w:r>
    </w:p>
    <w:p w:rsidR="001E52BB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b/>
        </w:rPr>
        <w:t>code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节点实体的code；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e</w:t>
      </w:r>
      <w:r w:rsidRPr="00CB380A">
        <w:rPr>
          <w:b/>
        </w:rPr>
        <w:t>ntityTitle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节点实体的称呼；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n</w:t>
      </w:r>
      <w:r w:rsidRPr="00CB380A">
        <w:rPr>
          <w:b/>
        </w:rPr>
        <w:t>odeColor</w:t>
      </w:r>
      <w:proofErr w:type="spellEnd"/>
      <w:r w:rsidRPr="00CB380A">
        <w:rPr>
          <w:i/>
        </w:rPr>
        <w:t>(String)</w:t>
      </w:r>
      <w:r>
        <w:t xml:space="preserve"> </w:t>
      </w:r>
      <w:r>
        <w:rPr>
          <w:rFonts w:hint="eastAsia"/>
        </w:rPr>
        <w:t>：</w:t>
      </w:r>
      <w:r w:rsidR="008F493B">
        <w:rPr>
          <w:rFonts w:hint="eastAsia"/>
        </w:rPr>
        <w:t>节点的颜色；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t</w:t>
      </w:r>
      <w:r w:rsidRPr="00CB380A">
        <w:rPr>
          <w:b/>
        </w:rPr>
        <w:t>ext</w:t>
      </w:r>
      <w:r w:rsidRPr="00CB380A">
        <w:rPr>
          <w:i/>
        </w:rPr>
        <w:t xml:space="preserve">(String) </w:t>
      </w:r>
      <w:r>
        <w:rPr>
          <w:rFonts w:hint="eastAsia"/>
        </w:rPr>
        <w:t>：</w:t>
      </w:r>
      <w:r w:rsidR="008F493B">
        <w:rPr>
          <w:rFonts w:hint="eastAsia"/>
        </w:rPr>
        <w:t>节点的显示文本</w:t>
      </w:r>
      <w:r w:rsidR="005A00A1">
        <w:rPr>
          <w:rFonts w:hint="eastAsia"/>
        </w:rPr>
        <w:t>；</w:t>
      </w:r>
    </w:p>
    <w:p w:rsidR="000F6676" w:rsidRDefault="000F6676" w:rsidP="00CB380A">
      <w:pPr>
        <w:pStyle w:val="content2"/>
        <w:numPr>
          <w:ilvl w:val="0"/>
          <w:numId w:val="11"/>
        </w:numPr>
        <w:spacing w:line="400" w:lineRule="exact"/>
        <w:ind w:leftChars="0" w:right="210" w:firstLineChars="0"/>
      </w:pPr>
      <w:r w:rsidRPr="00CB380A">
        <w:rPr>
          <w:rFonts w:hint="eastAsia"/>
          <w:b/>
        </w:rPr>
        <w:t>u</w:t>
      </w:r>
      <w:r w:rsidRPr="00CB380A">
        <w:rPr>
          <w:b/>
        </w:rPr>
        <w:t>ncheckable</w:t>
      </w:r>
      <w:r w:rsidRPr="00CB380A">
        <w:rPr>
          <w:i/>
        </w:rPr>
        <w:t xml:space="preserve">(Boolean) </w:t>
      </w:r>
      <w:r>
        <w:rPr>
          <w:rFonts w:hint="eastAsia"/>
        </w:rPr>
        <w:t>：</w:t>
      </w:r>
      <w:r w:rsidR="008F493B">
        <w:rPr>
          <w:rFonts w:hint="eastAsia"/>
        </w:rPr>
        <w:t>节点是否被勾选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title2"/>
      </w:pPr>
      <w:bookmarkStart w:id="16" w:name="数据结构说明_通用分页信息"/>
      <w:bookmarkStart w:id="17" w:name="_Toc7514700"/>
      <w:r>
        <w:rPr>
          <w:rFonts w:hint="eastAsia"/>
        </w:rPr>
        <w:t>通用分页信息</w:t>
      </w:r>
      <w:bookmarkEnd w:id="16"/>
      <w:bookmarkEnd w:id="17"/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b/>
        </w:rPr>
        <w:t>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：当前所在页号</w:t>
      </w:r>
      <w:r w:rsidR="005A00A1">
        <w:rPr>
          <w:rFonts w:hint="eastAsia"/>
        </w:rPr>
        <w:t>；</w:t>
      </w:r>
    </w:p>
    <w:p w:rsidR="00CB380A" w:rsidRDefault="00CB380A" w:rsidP="00CB380A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page</w:t>
      </w:r>
      <w:r w:rsidRPr="00CB380A">
        <w:rPr>
          <w:b/>
        </w:rPr>
        <w:t>Size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：当前每页条数</w:t>
      </w:r>
      <w:r w:rsidR="005A00A1">
        <w:rPr>
          <w:rFonts w:hint="eastAsia"/>
        </w:rPr>
        <w:t>；</w:t>
      </w:r>
    </w:p>
    <w:p w:rsidR="00CB380A" w:rsidRPr="00CB380A" w:rsidRDefault="00CB380A" w:rsidP="005A00A1">
      <w:pPr>
        <w:pStyle w:val="content2"/>
        <w:numPr>
          <w:ilvl w:val="0"/>
          <w:numId w:val="12"/>
        </w:numPr>
        <w:spacing w:line="400" w:lineRule="exact"/>
        <w:ind w:leftChars="0" w:right="210" w:firstLineChars="0"/>
      </w:pPr>
      <w:proofErr w:type="spellStart"/>
      <w:r w:rsidRPr="00CB380A">
        <w:rPr>
          <w:rFonts w:hint="eastAsia"/>
          <w:b/>
        </w:rPr>
        <w:t>v</w:t>
      </w:r>
      <w:r w:rsidRPr="00CB380A">
        <w:rPr>
          <w:b/>
        </w:rPr>
        <w:t>irtualEndPageNo</w:t>
      </w:r>
      <w:proofErr w:type="spellEnd"/>
      <w:r w:rsidRPr="00CB380A">
        <w:rPr>
          <w:i/>
        </w:rPr>
        <w:t>(Int)</w:t>
      </w:r>
      <w:r>
        <w:t xml:space="preserve"> </w:t>
      </w:r>
      <w:r>
        <w:rPr>
          <w:rFonts w:hint="eastAsia"/>
        </w:rPr>
        <w:t>：当前已知的最后一页的页号</w:t>
      </w:r>
      <w:r w:rsidR="005A00A1">
        <w:rPr>
          <w:rFonts w:hint="eastAsia"/>
        </w:rPr>
        <w:t>，</w:t>
      </w:r>
      <w:r>
        <w:rPr>
          <w:rFonts w:hint="eastAsia"/>
        </w:rPr>
        <w:t>但不确定是否是真是的最后一页</w:t>
      </w:r>
      <w:r w:rsidR="005A00A1">
        <w:rPr>
          <w:rFonts w:hint="eastAsia"/>
        </w:rPr>
        <w:t>，需要配合接口返回的</w:t>
      </w:r>
      <w:proofErr w:type="spellStart"/>
      <w:r w:rsidR="005A00A1" w:rsidRPr="005A00A1">
        <w:rPr>
          <w:rFonts w:hint="eastAsia"/>
          <w:b/>
        </w:rPr>
        <w:t>i</w:t>
      </w:r>
      <w:r w:rsidR="005A00A1" w:rsidRPr="005A00A1">
        <w:rPr>
          <w:b/>
        </w:rPr>
        <w:t>sEndList</w:t>
      </w:r>
      <w:proofErr w:type="spellEnd"/>
      <w:r w:rsidR="005A00A1">
        <w:rPr>
          <w:rFonts w:hint="eastAsia"/>
        </w:rPr>
        <w:t>字段来判断，或者调用查询总数接口来获取总数；</w:t>
      </w:r>
    </w:p>
    <w:p w:rsidR="001E52BB" w:rsidRPr="001E52BB" w:rsidRDefault="001E52BB" w:rsidP="001E52BB">
      <w:pPr>
        <w:pStyle w:val="a6"/>
        <w:ind w:left="630"/>
      </w:pPr>
    </w:p>
    <w:p w:rsidR="001E52BB" w:rsidRDefault="00783658" w:rsidP="004449B5">
      <w:pPr>
        <w:pStyle w:val="title2"/>
      </w:pPr>
      <w:bookmarkStart w:id="18" w:name="_Toc7514701"/>
      <w:bookmarkStart w:id="19" w:name="数据结构说明_详情配置信息"/>
      <w:r>
        <w:rPr>
          <w:rFonts w:hint="eastAsia"/>
        </w:rPr>
        <w:lastRenderedPageBreak/>
        <w:t>详情配置信息</w:t>
      </w:r>
      <w:bookmarkEnd w:id="18"/>
    </w:p>
    <w:bookmarkEnd w:id="19"/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dtmpl</w:t>
      </w:r>
      <w:proofErr w:type="spellEnd"/>
      <w:r>
        <w:t xml:space="preserve">(Object) </w:t>
      </w:r>
      <w:r>
        <w:rPr>
          <w:rFonts w:hint="eastAsia"/>
        </w:rPr>
        <w:t>：详情模板对象</w:t>
      </w:r>
    </w:p>
    <w:p w:rsidR="00783658" w:rsidRDefault="00783658" w:rsidP="00783658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group</w:t>
      </w:r>
      <w:r w:rsidRPr="00C31D6B">
        <w:rPr>
          <w:b/>
        </w:rPr>
        <w:t>s</w:t>
      </w:r>
      <w:r w:rsidRPr="00B1147F">
        <w:rPr>
          <w:rFonts w:hint="eastAsia"/>
          <w:i/>
        </w:rPr>
        <w:t>(Arr</w:t>
      </w:r>
      <w:r w:rsidRPr="00B1147F">
        <w:rPr>
          <w:i/>
        </w:rPr>
        <w:t>ay[Object])</w:t>
      </w:r>
      <w:r>
        <w:t xml:space="preserve"> </w:t>
      </w:r>
      <w:r>
        <w:rPr>
          <w:rFonts w:hint="eastAsia"/>
        </w:rPr>
        <w:t>：字段组</w:t>
      </w:r>
    </w:p>
    <w:p w:rsidR="00783658" w:rsidRDefault="00783658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</w:t>
      </w:r>
      <w:r w:rsidR="00484A36" w:rsidRPr="00C31D6B">
        <w:rPr>
          <w:b/>
        </w:rPr>
        <w:t>d</w:t>
      </w:r>
      <w:r w:rsidR="00484A36" w:rsidRPr="00B1147F">
        <w:rPr>
          <w:i/>
        </w:rPr>
        <w:t>(Long)</w:t>
      </w:r>
      <w:r w:rsidR="00484A36">
        <w:rPr>
          <w:rFonts w:hint="eastAsia"/>
        </w:rPr>
        <w:t>：</w:t>
      </w:r>
    </w:p>
    <w:p w:rsidR="00783658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="00484A36" w:rsidRPr="00B1147F">
        <w:rPr>
          <w:i/>
        </w:rPr>
        <w:t>(String)</w:t>
      </w:r>
      <w:r w:rsidR="00484A36">
        <w:rPr>
          <w:rFonts w:hint="eastAsia"/>
        </w:rPr>
        <w:t>：</w:t>
      </w:r>
      <w:r w:rsidR="001007F8">
        <w:rPr>
          <w:rFonts w:hint="eastAsia"/>
        </w:rPr>
        <w:t>字段组标题；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i</w:t>
      </w:r>
      <w:r w:rsidRPr="00C31D6B">
        <w:rPr>
          <w:b/>
        </w:rPr>
        <w:t>sArray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是否是数组字段组；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unallowedCreate</w:t>
      </w:r>
      <w:proofErr w:type="spellEnd"/>
      <w:r w:rsidR="00484A36" w:rsidRPr="00B1147F">
        <w:rPr>
          <w:i/>
        </w:rPr>
        <w:t>(Int)</w:t>
      </w:r>
      <w:r w:rsidR="00484A36">
        <w:rPr>
          <w:rFonts w:hint="eastAsia"/>
        </w:rPr>
        <w:t>：</w:t>
      </w:r>
      <w:r w:rsidR="001007F8">
        <w:rPr>
          <w:rFonts w:hint="eastAsia"/>
        </w:rPr>
        <w:t>数组字段组是否允许创建，为1</w:t>
      </w:r>
      <w:r w:rsidR="001007F8">
        <w:t xml:space="preserve"> </w:t>
      </w:r>
      <w:r w:rsidR="001007F8">
        <w:rPr>
          <w:rFonts w:hint="eastAsia"/>
        </w:rPr>
        <w:t>时不允许；</w:t>
      </w:r>
    </w:p>
    <w:p w:rsidR="00484A36" w:rsidRDefault="00934559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d</w:t>
      </w:r>
      <w:r w:rsidRPr="00C31D6B">
        <w:rPr>
          <w:b/>
        </w:rPr>
        <w:t>ialogSelectType</w:t>
      </w:r>
      <w:proofErr w:type="spellEnd"/>
      <w:r w:rsidR="00492F5D" w:rsidRPr="00B1147F">
        <w:rPr>
          <w:i/>
        </w:rPr>
        <w:t>(String)</w:t>
      </w:r>
      <w:r w:rsidR="00492F5D">
        <w:rPr>
          <w:rFonts w:hint="eastAsia"/>
        </w:rPr>
        <w:t>：通过弹出框选择关系实体的视图，可选值有{</w:t>
      </w:r>
      <w:proofErr w:type="spellStart"/>
      <w:r w:rsidR="00492F5D">
        <w:t>stmpl</w:t>
      </w:r>
      <w:proofErr w:type="spellEnd"/>
      <w:r w:rsidR="00492F5D">
        <w:t xml:space="preserve">, </w:t>
      </w:r>
      <w:proofErr w:type="spellStart"/>
      <w:r w:rsidR="00492F5D">
        <w:t>ttmpl</w:t>
      </w:r>
      <w:proofErr w:type="spellEnd"/>
      <w:r w:rsidR="00492F5D">
        <w:t xml:space="preserve">, </w:t>
      </w:r>
      <w:proofErr w:type="spellStart"/>
      <w:r w:rsidR="00492F5D">
        <w:t>ltmpl</w:t>
      </w:r>
      <w:proofErr w:type="spellEnd"/>
      <w:r w:rsidR="00492F5D">
        <w:t>}</w:t>
      </w:r>
      <w:r w:rsidR="00492F5D">
        <w:rPr>
          <w:rFonts w:hint="eastAsia"/>
        </w:rPr>
        <w:t>，分别代表是{选择列表，树形视图，关联列表}</w:t>
      </w:r>
      <w:r w:rsidR="00484A36">
        <w:t xml:space="preserve"> </w:t>
      </w:r>
      <w:r w:rsidR="001007F8">
        <w:rPr>
          <w:rFonts w:hint="eastAsia"/>
        </w:rPr>
        <w:t>；</w:t>
      </w:r>
    </w:p>
    <w:p w:rsidR="001007F8" w:rsidRDefault="001007F8" w:rsidP="001007F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r</w:t>
      </w:r>
      <w:r w:rsidRPr="00C31D6B">
        <w:rPr>
          <w:b/>
        </w:rPr>
        <w:t>elationSubdomain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Array[String])</w:t>
      </w:r>
      <w:r>
        <w:rPr>
          <w:rFonts w:hint="eastAsia"/>
        </w:rPr>
        <w:t>：当前字段组可选的关系名称集合；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rabcUncreatable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Int)</w:t>
      </w:r>
      <w:r>
        <w:rPr>
          <w:rFonts w:hint="eastAsia"/>
        </w:rPr>
        <w:t>：关系实体能否通过弹出框创建；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rabcUnupdatable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：关系实体能否通过弹出框修改；</w:t>
      </w:r>
    </w:p>
    <w:p w:rsidR="001007F8" w:rsidRDefault="001007F8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rabcTreeNodes</w:t>
      </w:r>
      <w:proofErr w:type="spellEnd"/>
      <w:r w:rsidRPr="00B1147F">
        <w:rPr>
          <w:i/>
        </w:rPr>
        <w:t>(Array[</w:t>
      </w:r>
      <w:r w:rsidRPr="00B1147F">
        <w:rPr>
          <w:rFonts w:hint="eastAsia"/>
          <w:i/>
        </w:rPr>
        <w:t>Object</w:t>
      </w:r>
      <w:r w:rsidRPr="00B1147F">
        <w:rPr>
          <w:i/>
        </w:rPr>
        <w:t>])</w:t>
      </w:r>
      <w:r>
        <w:rPr>
          <w:rFonts w:hint="eastAsia"/>
        </w:rPr>
        <w:t>：弹出框选择实体时，可以被选择的节点模板，可以根据id来匹配；</w:t>
      </w:r>
    </w:p>
    <w:p w:rsidR="00C31D6B" w:rsidRDefault="00C31D6B" w:rsidP="00484A36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relationLabelAccess</w:t>
      </w:r>
      <w:proofErr w:type="spellEnd"/>
      <w:r w:rsidRPr="00B1147F">
        <w:rPr>
          <w:rFonts w:hint="eastAsia"/>
          <w:i/>
        </w:rPr>
        <w:t>(</w:t>
      </w:r>
      <w:r w:rsidRPr="00B1147F">
        <w:rPr>
          <w:i/>
        </w:rPr>
        <w:t>String)</w:t>
      </w:r>
      <w:r>
        <w:rPr>
          <w:rFonts w:hint="eastAsia"/>
        </w:rPr>
        <w:t>：关系名称的权限</w:t>
      </w:r>
    </w:p>
    <w:p w:rsidR="00934559" w:rsidRDefault="00934559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composite</w:t>
      </w:r>
      <w:r w:rsidR="00492F5D" w:rsidRPr="00B1147F">
        <w:rPr>
          <w:rFonts w:hint="eastAsia"/>
          <w:i/>
        </w:rPr>
        <w:t>（Object）</w:t>
      </w:r>
      <w:r w:rsidR="00492F5D">
        <w:rPr>
          <w:rFonts w:hint="eastAsia"/>
        </w:rPr>
        <w:t>：如果字段组是关系或者多值，那么</w:t>
      </w:r>
      <w:r w:rsidR="00492F5D">
        <w:t>composite</w:t>
      </w:r>
      <w:r w:rsidR="00492F5D">
        <w:rPr>
          <w:rFonts w:hint="eastAsia"/>
        </w:rPr>
        <w:t>不会为null，并且该字段组下的所有f</w:t>
      </w:r>
      <w:r w:rsidR="00492F5D">
        <w:t>ield</w:t>
      </w:r>
      <w:r w:rsidR="00492F5D">
        <w:rPr>
          <w:rFonts w:hint="eastAsia"/>
        </w:rPr>
        <w:t>都是从属于c</w:t>
      </w:r>
      <w:r w:rsidR="00492F5D">
        <w:t>omposite</w:t>
      </w:r>
      <w:r w:rsidR="00492F5D">
        <w:rPr>
          <w:rFonts w:hint="eastAsia"/>
        </w:rPr>
        <w:t>下的字段；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c_</w:t>
      </w:r>
      <w:r w:rsidRPr="00C31D6B">
        <w:rPr>
          <w:rFonts w:hint="eastAsia"/>
          <w:b/>
        </w:rPr>
        <w:t>i</w:t>
      </w:r>
      <w:r w:rsidRPr="00C31D6B">
        <w:rPr>
          <w:b/>
        </w:rPr>
        <w:t>d</w:t>
      </w:r>
      <w:proofErr w:type="spellEnd"/>
      <w:r w:rsidR="003F7A13" w:rsidRPr="00B1147F">
        <w:rPr>
          <w:i/>
        </w:rPr>
        <w:t>(Long)</w:t>
      </w:r>
      <w:r w:rsidR="003F7A13">
        <w:rPr>
          <w:rFonts w:hint="eastAsia"/>
        </w:rPr>
        <w:t>：</w:t>
      </w:r>
    </w:p>
    <w:p w:rsidR="0017646E" w:rsidRDefault="0017646E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</w:t>
      </w:r>
      <w:r w:rsidRPr="00C31D6B">
        <w:rPr>
          <w:b/>
        </w:rPr>
        <w:t>ame</w:t>
      </w:r>
      <w:r w:rsidRPr="00B1147F">
        <w:rPr>
          <w:i/>
        </w:rPr>
        <w:t>(String)</w:t>
      </w:r>
      <w:r>
        <w:rPr>
          <w:rFonts w:hint="eastAsia"/>
        </w:rPr>
        <w:t>：</w:t>
      </w:r>
    </w:p>
    <w:p w:rsidR="00934559" w:rsidRDefault="00934559" w:rsidP="00934559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</w:t>
      </w:r>
      <w:r w:rsidRPr="00C31D6B">
        <w:rPr>
          <w:b/>
        </w:rPr>
        <w:t>ddType</w:t>
      </w:r>
      <w:proofErr w:type="spellEnd"/>
      <w:r w:rsidRPr="00B1147F">
        <w:rPr>
          <w:i/>
        </w:rPr>
        <w:t>(Int)</w:t>
      </w:r>
      <w:r>
        <w:t xml:space="preserve"> </w:t>
      </w:r>
      <w:r>
        <w:rPr>
          <w:rFonts w:hint="eastAsia"/>
        </w:rPr>
        <w:t>：</w:t>
      </w:r>
      <w:r w:rsidR="003F7A13">
        <w:rPr>
          <w:rFonts w:hint="eastAsia"/>
        </w:rPr>
        <w:t>为5时表示是关系字段组</w:t>
      </w:r>
    </w:p>
    <w:p w:rsidR="00934559" w:rsidRDefault="00C31D6B" w:rsidP="00783658">
      <w:pPr>
        <w:pStyle w:val="content2"/>
        <w:numPr>
          <w:ilvl w:val="2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field</w:t>
      </w:r>
      <w:r w:rsidRPr="00C31D6B">
        <w:rPr>
          <w:b/>
        </w:rPr>
        <w:t>s</w:t>
      </w:r>
      <w:r w:rsidRPr="00B1147F">
        <w:rPr>
          <w:i/>
        </w:rPr>
        <w:t>(Array[Object</w:t>
      </w:r>
      <w:r w:rsidRPr="00B1147F">
        <w:rPr>
          <w:rFonts w:hint="eastAsia"/>
          <w:i/>
        </w:rPr>
        <w:t>])</w:t>
      </w:r>
      <w:r>
        <w:rPr>
          <w:rFonts w:hint="eastAsia"/>
        </w:rPr>
        <w:t>：字段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id</w:t>
      </w:r>
      <w:r w:rsidRPr="00B1147F">
        <w:rPr>
          <w:i/>
        </w:rPr>
        <w:t>(Long)</w:t>
      </w:r>
      <w:r>
        <w:rPr>
          <w:rFonts w:hint="eastAsia"/>
        </w:rPr>
        <w:t>：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title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字段的标题，在数组字段组中就是表头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name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字段的后台字段名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f</w:t>
      </w:r>
      <w:r w:rsidRPr="00C31D6B">
        <w:rPr>
          <w:b/>
        </w:rPr>
        <w:t>ieldAvailable</w:t>
      </w:r>
      <w:proofErr w:type="spellEnd"/>
      <w:r w:rsidRPr="00B1147F">
        <w:rPr>
          <w:i/>
        </w:rPr>
        <w:t>(Boolean)</w:t>
      </w:r>
      <w:r>
        <w:rPr>
          <w:rFonts w:hint="eastAsia"/>
        </w:rPr>
        <w:t>：</w:t>
      </w:r>
      <w:r w:rsidR="00B1147F">
        <w:rPr>
          <w:rFonts w:hint="eastAsia"/>
        </w:rPr>
        <w:t>字段是否可用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col</w:t>
      </w:r>
      <w:r w:rsidRPr="00C31D6B">
        <w:rPr>
          <w:b/>
        </w:rPr>
        <w:t>Num</w:t>
      </w:r>
      <w:proofErr w:type="spellEnd"/>
      <w:r w:rsidRPr="00B1147F">
        <w:rPr>
          <w:i/>
        </w:rPr>
        <w:t>(Int)</w:t>
      </w:r>
      <w:r>
        <w:rPr>
          <w:rFonts w:hint="eastAsia"/>
        </w:rPr>
        <w:t>：</w:t>
      </w:r>
      <w:r w:rsidR="00B1147F">
        <w:rPr>
          <w:rFonts w:hint="eastAsia"/>
        </w:rPr>
        <w:t>字段占用的宽度，1或者2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type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字段的类型，用于前端构造表单控件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d</w:t>
      </w:r>
      <w:r w:rsidRPr="00C31D6B">
        <w:rPr>
          <w:b/>
        </w:rPr>
        <w:t>v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字段默认值；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lastRenderedPageBreak/>
        <w:t>o</w:t>
      </w:r>
      <w:r w:rsidRPr="00C31D6B">
        <w:rPr>
          <w:b/>
        </w:rPr>
        <w:t>ptionGroupId</w:t>
      </w:r>
      <w:proofErr w:type="spellEnd"/>
      <w:r w:rsidRPr="00B1147F">
        <w:rPr>
          <w:i/>
        </w:rPr>
        <w:t>(Long)</w:t>
      </w:r>
      <w:r>
        <w:rPr>
          <w:rFonts w:hint="eastAsia"/>
        </w:rPr>
        <w:t>：</w:t>
      </w:r>
      <w:r w:rsidR="00B1147F">
        <w:rPr>
          <w:rFonts w:hint="eastAsia"/>
        </w:rPr>
        <w:t>枚举表单类型的key，用于请求枚举选项；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o</w:t>
      </w:r>
      <w:r w:rsidRPr="00C31D6B">
        <w:rPr>
          <w:b/>
        </w:rPr>
        <w:t>ptionGroupKey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  <w:r w:rsidR="00B1147F">
        <w:rPr>
          <w:rFonts w:hint="eastAsia"/>
        </w:rPr>
        <w:t>枚举表单</w:t>
      </w:r>
      <w:r w:rsidR="00612306">
        <w:rPr>
          <w:rFonts w:hint="eastAsia"/>
        </w:rPr>
        <w:t>类型的key，与</w:t>
      </w:r>
      <w:proofErr w:type="spellStart"/>
      <w:r w:rsidR="00612306">
        <w:rPr>
          <w:rFonts w:hint="eastAsia"/>
        </w:rPr>
        <w:t>o</w:t>
      </w:r>
      <w:r w:rsidR="00612306">
        <w:t>ptionGroupId</w:t>
      </w:r>
      <w:proofErr w:type="spellEnd"/>
      <w:r w:rsidR="00612306">
        <w:rPr>
          <w:rFonts w:hint="eastAsia"/>
        </w:rPr>
        <w:t>的区别在于，这个key包含了</w:t>
      </w:r>
      <w:proofErr w:type="spellStart"/>
      <w:r w:rsidR="00612306">
        <w:t>optionGroupId</w:t>
      </w:r>
      <w:proofErr w:type="spellEnd"/>
      <w:r w:rsidR="00612306">
        <w:rPr>
          <w:rFonts w:hint="eastAsia"/>
        </w:rPr>
        <w:t>以及其他参数，例如级联属性的最多层级的格式就是</w:t>
      </w:r>
      <w:proofErr w:type="spellStart"/>
      <w:r w:rsidR="00612306">
        <w:rPr>
          <w:rFonts w:hint="eastAsia"/>
        </w:rPr>
        <w:t>o</w:t>
      </w:r>
      <w:r w:rsidR="00612306">
        <w:t>ptionGroupId@maxLevel</w:t>
      </w:r>
      <w:proofErr w:type="spellEnd"/>
      <w:r w:rsidR="00612306">
        <w:rPr>
          <w:rFonts w:hint="eastAsia"/>
        </w:rPr>
        <w:t>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validator</w:t>
      </w:r>
      <w:r w:rsidRPr="00C31D6B">
        <w:rPr>
          <w:b/>
        </w:rPr>
        <w:t>s</w:t>
      </w:r>
      <w:r w:rsidRPr="00B1147F">
        <w:rPr>
          <w:i/>
        </w:rPr>
        <w:t>(String)</w:t>
      </w:r>
      <w:r>
        <w:rPr>
          <w:rFonts w:hint="eastAsia"/>
        </w:rPr>
        <w:t>：</w:t>
      </w:r>
      <w:r w:rsidR="00612306">
        <w:rPr>
          <w:rFonts w:hint="eastAsia"/>
        </w:rPr>
        <w:t>表单验证器；</w:t>
      </w:r>
    </w:p>
    <w:p w:rsidR="00C31D6B" w:rsidRDefault="00C31D6B" w:rsidP="00C31D6B">
      <w:pPr>
        <w:pStyle w:val="content2"/>
        <w:numPr>
          <w:ilvl w:val="3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rFonts w:hint="eastAsia"/>
          <w:b/>
        </w:rPr>
        <w:t>addi</w:t>
      </w:r>
      <w:r w:rsidRPr="00C31D6B">
        <w:rPr>
          <w:b/>
        </w:rPr>
        <w:t>tionAccess</w:t>
      </w:r>
      <w:proofErr w:type="spellEnd"/>
      <w:r w:rsidRPr="00B1147F">
        <w:rPr>
          <w:i/>
        </w:rPr>
        <w:t>(String)</w:t>
      </w:r>
      <w:r>
        <w:rPr>
          <w:rFonts w:hint="eastAsia"/>
        </w:rPr>
        <w:t>：</w:t>
      </w:r>
    </w:p>
    <w:p w:rsidR="00F0179E" w:rsidRDefault="00783658" w:rsidP="00F0179E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rFonts w:hint="eastAsia"/>
          <w:b/>
        </w:rPr>
        <w:t>a</w:t>
      </w:r>
      <w:r w:rsidRPr="00C31D6B">
        <w:rPr>
          <w:b/>
        </w:rPr>
        <w:t>ctions</w:t>
      </w:r>
      <w:r w:rsidRPr="00B1147F">
        <w:rPr>
          <w:i/>
        </w:rPr>
        <w:t>(Array[Object])</w:t>
      </w:r>
      <w:r>
        <w:t xml:space="preserve">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actions" w:history="1">
        <w:r w:rsidR="00F0179E" w:rsidRPr="00F0179E">
          <w:rPr>
            <w:rStyle w:val="ae"/>
          </w:rPr>
          <w:t>action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r w:rsidRPr="00C31D6B">
        <w:rPr>
          <w:b/>
        </w:rPr>
        <w:t>premises</w:t>
      </w:r>
      <w:r w:rsidRPr="00B1147F">
        <w:rPr>
          <w:i/>
        </w:rPr>
        <w:t>(Array[Object]</w:t>
      </w:r>
      <w:r w:rsidRPr="00B1147F">
        <w:rPr>
          <w:rFonts w:hint="eastAsia"/>
          <w:i/>
        </w:rPr>
        <w:t xml:space="preserve">) </w:t>
      </w:r>
      <w:r>
        <w:rPr>
          <w:rFonts w:hint="eastAsia"/>
        </w:rPr>
        <w:t>：</w:t>
      </w:r>
      <w:r w:rsidR="00F0179E">
        <w:rPr>
          <w:rFonts w:hint="eastAsia"/>
        </w:rPr>
        <w:t>见</w:t>
      </w:r>
      <w:hyperlink w:anchor="数据结构说明_premise" w:history="1">
        <w:r w:rsidR="00F0179E" w:rsidRPr="00F0179E">
          <w:rPr>
            <w:rStyle w:val="ae"/>
            <w:rFonts w:hint="eastAsia"/>
          </w:rPr>
          <w:t>p</w:t>
        </w:r>
        <w:r w:rsidR="00F0179E" w:rsidRPr="00F0179E">
          <w:rPr>
            <w:rStyle w:val="ae"/>
          </w:rPr>
          <w:t>remise</w:t>
        </w:r>
      </w:hyperlink>
    </w:p>
    <w:p w:rsidR="00783658" w:rsidRDefault="00783658" w:rsidP="00783658">
      <w:pPr>
        <w:pStyle w:val="content2"/>
        <w:numPr>
          <w:ilvl w:val="0"/>
          <w:numId w:val="15"/>
        </w:numPr>
        <w:spacing w:line="400" w:lineRule="exact"/>
        <w:ind w:leftChars="0" w:right="210" w:firstLineChars="0"/>
      </w:pPr>
      <w:proofErr w:type="spellStart"/>
      <w:r w:rsidRPr="00C31D6B">
        <w:rPr>
          <w:b/>
        </w:rPr>
        <w:t>buttonStatus</w:t>
      </w:r>
      <w:proofErr w:type="spellEnd"/>
      <w:r w:rsidRPr="00B1147F">
        <w:rPr>
          <w:i/>
        </w:rPr>
        <w:t xml:space="preserve">(Object) </w:t>
      </w:r>
      <w:r>
        <w:rPr>
          <w:rFonts w:hint="eastAsia"/>
        </w:rPr>
        <w:t>：</w:t>
      </w:r>
      <w:r w:rsidR="00EB6005">
        <w:rPr>
          <w:rFonts w:hint="eastAsia"/>
        </w:rPr>
        <w:t>按钮的显示情况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createButton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：列表创建按钮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deleteButto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：列表删除按钮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exportButton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：列表导出按钮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importButton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：列表导入按钮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queryButton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：列表查询条件和查询按钮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treeToggleButton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：树形视图切换按钮</w:t>
      </w:r>
    </w:p>
    <w:p w:rsidR="00EB6005" w:rsidRDefault="00EB6005" w:rsidP="00EB6005">
      <w:pPr>
        <w:pStyle w:val="content2"/>
        <w:numPr>
          <w:ilvl w:val="1"/>
          <w:numId w:val="15"/>
        </w:numPr>
        <w:spacing w:line="400" w:lineRule="exact"/>
        <w:ind w:leftChars="0" w:right="210" w:firstLineChars="0"/>
      </w:pPr>
      <w:proofErr w:type="spellStart"/>
      <w:r w:rsidRPr="00EB6005">
        <w:rPr>
          <w:b/>
        </w:rPr>
        <w:t>saveButton</w:t>
      </w:r>
      <w:proofErr w:type="spellEnd"/>
      <w:r w:rsidRPr="00EB6005">
        <w:rPr>
          <w:rFonts w:hint="eastAsia"/>
          <w:i/>
        </w:rPr>
        <w:t>(</w:t>
      </w:r>
      <w:r w:rsidRPr="00EB6005">
        <w:rPr>
          <w:i/>
        </w:rPr>
        <w:t>Boolean)</w:t>
      </w:r>
      <w:r>
        <w:rPr>
          <w:rFonts w:hint="eastAsia"/>
        </w:rPr>
        <w:t>：详情保存按钮</w:t>
      </w:r>
    </w:p>
    <w:p w:rsidR="00EB6005" w:rsidRDefault="00EB6005" w:rsidP="00EB6005">
      <w:pPr>
        <w:pStyle w:val="content2"/>
        <w:spacing w:line="400" w:lineRule="exact"/>
        <w:ind w:leftChars="0" w:left="1412" w:right="210" w:firstLineChars="0" w:firstLine="0"/>
      </w:pPr>
    </w:p>
    <w:p w:rsidR="00783658" w:rsidRDefault="00BD14D9" w:rsidP="00BD14D9">
      <w:pPr>
        <w:pStyle w:val="title2"/>
      </w:pPr>
      <w:bookmarkStart w:id="20" w:name="_Toc7514702"/>
      <w:bookmarkStart w:id="21" w:name="数据结构说明_历史"/>
      <w:r>
        <w:rPr>
          <w:rFonts w:hint="eastAsia"/>
        </w:rPr>
        <w:t>历史</w:t>
      </w:r>
      <w:bookmarkEnd w:id="20"/>
    </w:p>
    <w:bookmarkEnd w:id="21"/>
    <w:p w:rsidR="00BD14D9" w:rsidRDefault="00891DF4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>
        <w:rPr>
          <w:rFonts w:hint="eastAsia"/>
          <w:b/>
        </w:rPr>
        <w:t>code</w:t>
      </w:r>
      <w:r w:rsidR="00BD14D9" w:rsidRPr="00E843C2">
        <w:rPr>
          <w:i/>
        </w:rPr>
        <w:t>(Long)</w:t>
      </w:r>
      <w:r w:rsidR="00BD14D9">
        <w:rPr>
          <w:rFonts w:hint="eastAsia"/>
        </w:rPr>
        <w:t>：</w:t>
      </w:r>
      <w:r>
        <w:rPr>
          <w:rFonts w:hint="eastAsia"/>
        </w:rPr>
        <w:t>版本号</w:t>
      </w:r>
      <w:bookmarkStart w:id="22" w:name="_GoBack"/>
      <w:bookmarkEnd w:id="22"/>
    </w:p>
    <w:p w:rsidR="00BD14D9" w:rsidRDefault="00BD14D9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r w:rsidRPr="00E843C2">
        <w:rPr>
          <w:b/>
        </w:rPr>
        <w:t>time</w:t>
      </w:r>
      <w:r w:rsidRPr="00E843C2">
        <w:rPr>
          <w:i/>
        </w:rPr>
        <w:t>(Long)</w:t>
      </w:r>
      <w:r w:rsidR="00344D62">
        <w:rPr>
          <w:rFonts w:hint="eastAsia"/>
        </w:rPr>
        <w:t>：实体操作历史时间戳</w:t>
      </w:r>
    </w:p>
    <w:p w:rsidR="00344D62" w:rsidRDefault="00344D62" w:rsidP="00BD14D9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userName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：操作用户</w:t>
      </w:r>
    </w:p>
    <w:p w:rsidR="00344D62" w:rsidRDefault="00344D62" w:rsidP="00344D62">
      <w:pPr>
        <w:pStyle w:val="content2"/>
        <w:numPr>
          <w:ilvl w:val="0"/>
          <w:numId w:val="17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m</w:t>
      </w:r>
      <w:r w:rsidRPr="00E843C2">
        <w:rPr>
          <w:b/>
        </w:rPr>
        <w:t>onthKey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：根据t</w:t>
      </w:r>
      <w:r>
        <w:t>ime</w:t>
      </w:r>
      <w:r>
        <w:rPr>
          <w:rFonts w:hint="eastAsia"/>
        </w:rPr>
        <w:t>计算的所在月份时间戳</w:t>
      </w:r>
    </w:p>
    <w:p w:rsidR="00344D62" w:rsidRDefault="00344D62" w:rsidP="00344D62">
      <w:pPr>
        <w:pStyle w:val="content2"/>
        <w:spacing w:line="400" w:lineRule="exact"/>
        <w:ind w:leftChars="0" w:left="845" w:right="210" w:firstLineChars="0" w:firstLine="0"/>
      </w:pPr>
    </w:p>
    <w:p w:rsidR="00344D62" w:rsidRDefault="00344D62" w:rsidP="00344D62">
      <w:pPr>
        <w:pStyle w:val="title2"/>
      </w:pPr>
      <w:bookmarkStart w:id="23" w:name="_Toc7514703"/>
      <w:bookmarkStart w:id="24" w:name="数据结构说明_选择模板配置数据"/>
      <w:r w:rsidRPr="00344D62">
        <w:rPr>
          <w:rFonts w:hint="eastAsia"/>
        </w:rPr>
        <w:t>选择模板配置数据</w:t>
      </w:r>
      <w:bookmarkEnd w:id="23"/>
    </w:p>
    <w:bookmarkEnd w:id="24"/>
    <w:p w:rsidR="00344D62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t</w:t>
      </w:r>
      <w:r w:rsidRPr="00E843C2">
        <w:rPr>
          <w:b/>
        </w:rPr>
        <w:t>ype</w:t>
      </w:r>
      <w:r w:rsidRPr="00E843C2">
        <w:rPr>
          <w:i/>
        </w:rPr>
        <w:t>(String</w:t>
      </w:r>
      <w:r w:rsidRPr="00E843C2">
        <w:rPr>
          <w:rFonts w:hint="eastAsia"/>
          <w:i/>
        </w:rPr>
        <w:t>)</w:t>
      </w:r>
      <w:r>
        <w:rPr>
          <w:rFonts w:hint="eastAsia"/>
        </w:rPr>
        <w:t>：模板类型，可选值{</w:t>
      </w:r>
      <w:proofErr w:type="spellStart"/>
      <w:r>
        <w:t>stmpl</w:t>
      </w:r>
      <w:proofErr w:type="spellEnd"/>
      <w:r>
        <w:t xml:space="preserve">, </w:t>
      </w:r>
      <w:proofErr w:type="spellStart"/>
      <w:r>
        <w:t>ttmpl</w:t>
      </w:r>
      <w:proofErr w:type="spellEnd"/>
      <w:r>
        <w:t xml:space="preserve">, </w:t>
      </w:r>
      <w:proofErr w:type="spellStart"/>
      <w:r>
        <w:t>ltmpl</w:t>
      </w:r>
      <w:proofErr w:type="spellEnd"/>
      <w:r>
        <w:t>}</w:t>
      </w:r>
      <w:r>
        <w:rPr>
          <w:rFonts w:hint="eastAsia"/>
        </w:rPr>
        <w:t>，分别对应三种类型的模板{选择模板，树形视图模板，关联列表模板}，其中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的展现形式都是列表，树形视图模板的展现形式是树状节点视图；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selectModuleName</w:t>
      </w:r>
      <w:proofErr w:type="spellEnd"/>
      <w:r w:rsidRPr="00E843C2">
        <w:rPr>
          <w:i/>
        </w:rPr>
        <w:t>(String)</w:t>
      </w:r>
      <w:r>
        <w:rPr>
          <w:rFonts w:hint="eastAsia"/>
        </w:rPr>
        <w:t>：</w:t>
      </w:r>
      <w:r w:rsidR="00DD2694">
        <w:rPr>
          <w:rFonts w:hint="eastAsia"/>
        </w:rPr>
        <w:t>要选择的节点的模块名</w:t>
      </w:r>
    </w:p>
    <w:p w:rsidR="009C2B64" w:rsidRDefault="009C2B64" w:rsidP="009C2B64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lastRenderedPageBreak/>
        <w:t>criterias</w:t>
      </w:r>
      <w:proofErr w:type="spellEnd"/>
      <w:r w:rsidRPr="00E843C2">
        <w:rPr>
          <w:i/>
        </w:rPr>
        <w:t>(Array[Object])</w:t>
      </w:r>
      <w:r>
        <w:rPr>
          <w:rFonts w:hint="eastAsia"/>
        </w:rPr>
        <w:t>：如果是</w:t>
      </w:r>
      <w:proofErr w:type="spellStart"/>
      <w:r>
        <w:rPr>
          <w:rFonts w:hint="eastAsia"/>
        </w:rPr>
        <w:t>s</w:t>
      </w:r>
      <w:r>
        <w:t>tmpl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tmpl</w:t>
      </w:r>
      <w:proofErr w:type="spellEnd"/>
      <w:r>
        <w:rPr>
          <w:rFonts w:hint="eastAsia"/>
        </w:rPr>
        <w:t>，那么表示可以对列表进行筛选的条件，如果是</w:t>
      </w:r>
      <w:proofErr w:type="spellStart"/>
      <w:r>
        <w:rPr>
          <w:rFonts w:hint="eastAsia"/>
        </w:rPr>
        <w:t>ttmpl</w:t>
      </w:r>
      <w:proofErr w:type="spellEnd"/>
      <w:r>
        <w:rPr>
          <w:rFonts w:hint="eastAsia"/>
        </w:rPr>
        <w:t>，那么表示是对根节点进行筛选的条件。详见</w:t>
      </w:r>
      <w:r w:rsidR="00891DF4">
        <w:fldChar w:fldCharType="begin"/>
      </w:r>
      <w:r w:rsidR="00891DF4">
        <w:instrText xml:space="preserve"> HYPERLINK \l "</w:instrText>
      </w:r>
      <w:r w:rsidR="00891DF4">
        <w:instrText>数据结构说明</w:instrText>
      </w:r>
      <w:r w:rsidR="00891DF4">
        <w:instrText xml:space="preserve">_criteria" </w:instrText>
      </w:r>
      <w:r w:rsidR="00891DF4">
        <w:fldChar w:fldCharType="separate"/>
      </w:r>
      <w:r w:rsidRPr="001472FD">
        <w:rPr>
          <w:rStyle w:val="ae"/>
          <w:rFonts w:hint="eastAsia"/>
        </w:rPr>
        <w:t>列表模板-</w:t>
      </w:r>
      <w:r w:rsidRPr="001472FD">
        <w:rPr>
          <w:rStyle w:val="ae"/>
        </w:rPr>
        <w:t>criteria</w:t>
      </w:r>
      <w:r w:rsidR="00891DF4">
        <w:rPr>
          <w:rStyle w:val="ae"/>
        </w:rPr>
        <w:fldChar w:fldCharType="end"/>
      </w:r>
      <w:r>
        <w:rPr>
          <w:rFonts w:hint="eastAsia"/>
        </w:rPr>
        <w:t>；</w:t>
      </w:r>
    </w:p>
    <w:p w:rsidR="00AA58C3" w:rsidRDefault="00AA58C3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r w:rsidRPr="00E843C2">
        <w:rPr>
          <w:rFonts w:hint="eastAsia"/>
          <w:b/>
        </w:rPr>
        <w:t>column</w:t>
      </w:r>
      <w:r w:rsidRPr="00E843C2">
        <w:rPr>
          <w:b/>
        </w:rPr>
        <w:t>s</w:t>
      </w:r>
      <w:r w:rsidRPr="00E843C2">
        <w:rPr>
          <w:i/>
        </w:rPr>
        <w:t>(Array[Object])</w:t>
      </w:r>
      <w:r>
        <w:rPr>
          <w:rFonts w:hint="eastAsia"/>
        </w:rPr>
        <w:t>：</w:t>
      </w:r>
      <w:proofErr w:type="spellStart"/>
      <w:r w:rsidR="001472FD">
        <w:rPr>
          <w:rFonts w:hint="eastAsia"/>
        </w:rPr>
        <w:t>s</w:t>
      </w:r>
      <w:r w:rsidR="001472FD">
        <w:t>tmpl</w:t>
      </w:r>
      <w:proofErr w:type="spellEnd"/>
      <w:r w:rsidR="001472FD">
        <w:rPr>
          <w:rFonts w:hint="eastAsia"/>
        </w:rPr>
        <w:t>和</w:t>
      </w:r>
      <w:proofErr w:type="spellStart"/>
      <w:r w:rsidR="001472FD">
        <w:rPr>
          <w:rFonts w:hint="eastAsia"/>
        </w:rPr>
        <w:t>l</w:t>
      </w:r>
      <w:r w:rsidR="001472FD">
        <w:t>tmpl</w:t>
      </w:r>
      <w:proofErr w:type="spellEnd"/>
      <w:r w:rsidR="001472FD">
        <w:rPr>
          <w:rFonts w:hint="eastAsia"/>
        </w:rPr>
        <w:t>时会返回该数据。表示列表中要展示的列，详见</w:t>
      </w:r>
      <w:r w:rsidR="00891DF4">
        <w:fldChar w:fldCharType="begin"/>
      </w:r>
      <w:r w:rsidR="00891DF4">
        <w:instrText xml:space="preserve"> HYPERLINK \l "</w:instrText>
      </w:r>
      <w:r w:rsidR="00891DF4">
        <w:instrText>数据结构说明</w:instrText>
      </w:r>
      <w:r w:rsidR="00891DF4">
        <w:instrText xml:space="preserve">_column" </w:instrText>
      </w:r>
      <w:r w:rsidR="00891DF4">
        <w:fldChar w:fldCharType="separate"/>
      </w:r>
      <w:r w:rsidR="001472FD" w:rsidRPr="001472FD">
        <w:rPr>
          <w:rStyle w:val="ae"/>
        </w:rPr>
        <w:t>列表模板-column</w:t>
      </w:r>
      <w:r w:rsidR="00891DF4">
        <w:rPr>
          <w:rStyle w:val="ae"/>
        </w:rPr>
        <w:fldChar w:fldCharType="end"/>
      </w:r>
      <w:r w:rsidR="001472FD">
        <w:rPr>
          <w:rFonts w:hint="eastAsia"/>
        </w:rPr>
        <w:t>；</w:t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defaultPageSize</w:t>
      </w:r>
      <w:proofErr w:type="spellEnd"/>
      <w:r w:rsidRPr="00E843C2">
        <w:rPr>
          <w:i/>
        </w:rPr>
        <w:t>(Object)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stmpl</w:t>
      </w:r>
      <w:proofErr w:type="spellEnd"/>
      <w:r w:rsidR="002607AA">
        <w:rPr>
          <w:rFonts w:hint="eastAsia"/>
        </w:rPr>
        <w:t>和</w:t>
      </w:r>
      <w:proofErr w:type="spellStart"/>
      <w:r w:rsidR="002607AA">
        <w:rPr>
          <w:rFonts w:hint="eastAsia"/>
        </w:rPr>
        <w:t>l</w:t>
      </w:r>
      <w:r w:rsidR="002607AA">
        <w:t>tmpl</w:t>
      </w:r>
      <w:proofErr w:type="spellEnd"/>
      <w:r w:rsidR="002607AA">
        <w:rPr>
          <w:rFonts w:hint="eastAsia"/>
        </w:rPr>
        <w:t>时会返回该数据。表示列表默认的分页条数。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n</w:t>
      </w:r>
      <w:r w:rsidRPr="00E843C2">
        <w:rPr>
          <w:b/>
        </w:rPr>
        <w:t>ode</w:t>
      </w:r>
      <w:r w:rsidR="009C2B64" w:rsidRPr="00E843C2">
        <w:rPr>
          <w:b/>
        </w:rPr>
        <w:t>Style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时返回该数据，表示树形视图模板的样式数据，详见</w:t>
      </w:r>
      <w:r w:rsidR="00891DF4">
        <w:fldChar w:fldCharType="begin"/>
      </w:r>
      <w:r w:rsidR="00891DF4">
        <w:instrText xml:space="preserve"> HY</w:instrText>
      </w:r>
      <w:r w:rsidR="00891DF4">
        <w:instrText>PERLINK \l "</w:instrText>
      </w:r>
      <w:r w:rsidR="00891DF4">
        <w:instrText>数据结构说明</w:instrText>
      </w:r>
      <w:r w:rsidR="00891DF4">
        <w:instrText>_</w:instrText>
      </w:r>
      <w:r w:rsidR="00891DF4">
        <w:instrText>节点样式</w:instrText>
      </w:r>
      <w:r w:rsidR="00891DF4">
        <w:instrText xml:space="preserve">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节点样式</w:t>
      </w:r>
      <w:r w:rsidR="00891DF4">
        <w:rPr>
          <w:rStyle w:val="ae"/>
        </w:rPr>
        <w:fldChar w:fldCharType="end"/>
      </w:r>
      <w:r w:rsidR="002607AA">
        <w:rPr>
          <w:rFonts w:hint="eastAsia"/>
        </w:rPr>
        <w:t>；</w:t>
      </w:r>
    </w:p>
    <w:p w:rsidR="001472FD" w:rsidRDefault="001472FD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b/>
        </w:rPr>
        <w:t>nodeTmpl</w:t>
      </w:r>
      <w:proofErr w:type="spellEnd"/>
      <w:r w:rsidR="009C2B64" w:rsidRPr="00E843C2">
        <w:rPr>
          <w:i/>
        </w:rPr>
        <w:t>(Object)</w:t>
      </w:r>
      <w:r w:rsidR="009C2B64"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时返回该数据，表示树形视图模板数据，详见</w:t>
      </w:r>
      <w:r w:rsidR="00891DF4">
        <w:fldChar w:fldCharType="begin"/>
      </w:r>
      <w:r w:rsidR="00891DF4">
        <w:instrText xml:space="preserve"> HYPERLINK \l "</w:instrText>
      </w:r>
      <w:r w:rsidR="00891DF4">
        <w:instrText>数据结构说明</w:instrText>
      </w:r>
      <w:r w:rsidR="00891DF4">
        <w:instrText>_</w:instrText>
      </w:r>
      <w:r w:rsidR="00891DF4">
        <w:instrText>节点模板数据</w:instrText>
      </w:r>
      <w:r w:rsidR="00891DF4">
        <w:instrText xml:space="preserve">" </w:instrText>
      </w:r>
      <w:r w:rsidR="00891DF4">
        <w:fldChar w:fldCharType="separate"/>
      </w:r>
      <w:r w:rsidR="002607AA" w:rsidRPr="002607AA">
        <w:rPr>
          <w:rStyle w:val="ae"/>
          <w:rFonts w:hint="eastAsia"/>
        </w:rPr>
        <w:t>节点模板</w:t>
      </w:r>
      <w:r w:rsidR="00891DF4">
        <w:rPr>
          <w:rStyle w:val="ae"/>
        </w:rPr>
        <w:fldChar w:fldCharType="end"/>
      </w:r>
    </w:p>
    <w:p w:rsidR="009C2B64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check</w:t>
      </w:r>
      <w:r w:rsidRPr="00E843C2">
        <w:rPr>
          <w:b/>
        </w:rPr>
        <w:t>ableNodeIds</w:t>
      </w:r>
      <w:proofErr w:type="spellEnd"/>
      <w:r w:rsidRPr="00E843C2">
        <w:rPr>
          <w:i/>
        </w:rPr>
        <w:t>(Array[</w:t>
      </w:r>
      <w:r w:rsidR="002607AA" w:rsidRPr="00E843C2">
        <w:rPr>
          <w:rFonts w:hint="eastAsia"/>
          <w:i/>
        </w:rPr>
        <w:t>Long</w:t>
      </w:r>
      <w:r w:rsidRPr="00E843C2">
        <w:rPr>
          <w:i/>
        </w:rPr>
        <w:t>])</w:t>
      </w:r>
      <w:r>
        <w:rPr>
          <w:rFonts w:hint="eastAsia"/>
        </w:rPr>
        <w:t>：</w:t>
      </w:r>
      <w:proofErr w:type="spellStart"/>
      <w:r w:rsidR="002607AA">
        <w:rPr>
          <w:rFonts w:hint="eastAsia"/>
        </w:rPr>
        <w:t>ttmpl</w:t>
      </w:r>
      <w:proofErr w:type="spellEnd"/>
      <w:r w:rsidR="002607AA">
        <w:rPr>
          <w:rFonts w:hint="eastAsia"/>
        </w:rPr>
        <w:t>时返回该数据，用来表示树形视图中的哪些节点是可以被选择的，节点的id在这个数组里即可被选择；</w:t>
      </w:r>
    </w:p>
    <w:p w:rsidR="009C2B64" w:rsidRPr="00344D62" w:rsidRDefault="009C2B64" w:rsidP="00344D62">
      <w:pPr>
        <w:pStyle w:val="content2"/>
        <w:numPr>
          <w:ilvl w:val="0"/>
          <w:numId w:val="20"/>
        </w:numPr>
        <w:spacing w:line="400" w:lineRule="exact"/>
        <w:ind w:leftChars="0" w:right="210" w:firstLineChars="0"/>
      </w:pPr>
      <w:proofErr w:type="spellStart"/>
      <w:r w:rsidRPr="00E843C2">
        <w:rPr>
          <w:rFonts w:hint="eastAsia"/>
          <w:b/>
        </w:rPr>
        <w:t>t</w:t>
      </w:r>
      <w:r w:rsidRPr="00E843C2">
        <w:rPr>
          <w:b/>
        </w:rPr>
        <w:t>reeId</w:t>
      </w:r>
      <w:proofErr w:type="spellEnd"/>
      <w:r w:rsidRPr="00E843C2">
        <w:rPr>
          <w:i/>
        </w:rPr>
        <w:t>(Long)</w:t>
      </w:r>
      <w:r>
        <w:rPr>
          <w:rFonts w:hint="eastAsia"/>
        </w:rPr>
        <w:t>：</w:t>
      </w:r>
      <w:proofErr w:type="spellStart"/>
      <w:r w:rsidR="00331D4F">
        <w:rPr>
          <w:rFonts w:hint="eastAsia"/>
        </w:rPr>
        <w:t>ttmpl</w:t>
      </w:r>
      <w:proofErr w:type="spellEnd"/>
      <w:r w:rsidR="00331D4F">
        <w:rPr>
          <w:rFonts w:hint="eastAsia"/>
        </w:rPr>
        <w:t>时返回该数据，为树形模板id</w:t>
      </w:r>
    </w:p>
    <w:sectPr w:rsidR="009C2B64" w:rsidRPr="00344D62" w:rsidSect="002506D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BE" w:rsidRDefault="009177BE" w:rsidP="00D91AA9">
      <w:r>
        <w:separator/>
      </w:r>
    </w:p>
  </w:endnote>
  <w:endnote w:type="continuationSeparator" w:id="0">
    <w:p w:rsidR="009177BE" w:rsidRDefault="009177BE" w:rsidP="00D9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865435"/>
      <w:docPartObj>
        <w:docPartGallery w:val="Page Numbers (Bottom of Page)"/>
        <w:docPartUnique/>
      </w:docPartObj>
    </w:sdtPr>
    <w:sdtEndPr/>
    <w:sdtContent>
      <w:p w:rsidR="00B1147F" w:rsidRDefault="00B1147F" w:rsidP="0098313C">
        <w:pPr>
          <w:pStyle w:val="a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6A1E">
          <w:rPr>
            <w:noProof/>
            <w:lang w:val="zh-CN"/>
          </w:rPr>
          <w:t>1</w:t>
        </w:r>
        <w:r>
          <w:fldChar w:fldCharType="end"/>
        </w:r>
      </w:p>
    </w:sdtContent>
  </w:sdt>
  <w:p w:rsidR="00B1147F" w:rsidRDefault="00B114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BE" w:rsidRDefault="009177BE" w:rsidP="00D91AA9">
      <w:r>
        <w:separator/>
      </w:r>
    </w:p>
  </w:footnote>
  <w:footnote w:type="continuationSeparator" w:id="0">
    <w:p w:rsidR="009177BE" w:rsidRDefault="009177BE" w:rsidP="00D9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47F" w:rsidRPr="007A643F" w:rsidRDefault="00B1147F" w:rsidP="007A643F">
    <w:pPr>
      <w:pStyle w:val="a9"/>
    </w:pPr>
    <w:r w:rsidRPr="007A643F">
      <w:rPr>
        <w:rFonts w:hint="eastAsia"/>
      </w:rPr>
      <w:t>数据融合中心</w:t>
    </w:r>
    <w:r w:rsidRPr="007A643F">
      <w:rPr>
        <w:rFonts w:hint="eastAsia"/>
      </w:rPr>
      <w:t xml:space="preserve"> </w:t>
    </w:r>
    <w:r w:rsidRPr="007A643F">
      <w:rPr>
        <w:rFonts w:hint="eastAsia"/>
      </w:rPr>
      <w:t>数据服务</w:t>
    </w:r>
    <w:r w:rsidRPr="007A643F">
      <w:rPr>
        <w:rFonts w:hint="eastAsia"/>
      </w:rPr>
      <w:t>API2(</w:t>
    </w:r>
    <w:r w:rsidRPr="007A643F">
      <w:rPr>
        <w:rFonts w:hint="eastAsia"/>
      </w:rPr>
      <w:t>更新中</w:t>
    </w:r>
    <w:r w:rsidRPr="007A643F"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DE1"/>
    <w:multiLevelType w:val="hybridMultilevel"/>
    <w:tmpl w:val="235A82E8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 w15:restartNumberingAfterBreak="0">
    <w:nsid w:val="09C50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475160"/>
    <w:multiLevelType w:val="multilevel"/>
    <w:tmpl w:val="9A4AABE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55B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BA42721"/>
    <w:multiLevelType w:val="hybridMultilevel"/>
    <w:tmpl w:val="D78A56FA"/>
    <w:lvl w:ilvl="0" w:tplc="0409000B">
      <w:start w:val="1"/>
      <w:numFmt w:val="bullet"/>
      <w:pStyle w:val="title2"/>
      <w:lvlText w:val="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260F52B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362558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810003A"/>
    <w:multiLevelType w:val="hybridMultilevel"/>
    <w:tmpl w:val="E174DD4A"/>
    <w:lvl w:ilvl="0" w:tplc="0FF8173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18599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933D7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5C13A7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46AD1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54748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513C444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1E40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32376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7A364AB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7C483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4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14"/>
  </w:num>
  <w:num w:numId="10">
    <w:abstractNumId w:val="6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19"/>
  </w:num>
  <w:num w:numId="16">
    <w:abstractNumId w:val="0"/>
  </w:num>
  <w:num w:numId="17">
    <w:abstractNumId w:val="8"/>
  </w:num>
  <w:num w:numId="18">
    <w:abstractNumId w:val="4"/>
  </w:num>
  <w:num w:numId="19">
    <w:abstractNumId w:val="1"/>
  </w:num>
  <w:num w:numId="20">
    <w:abstractNumId w:val="10"/>
  </w:num>
  <w:num w:numId="21">
    <w:abstractNumId w:val="20"/>
  </w:num>
  <w:num w:numId="22">
    <w:abstractNumId w:val="16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6"/>
    <w:rsid w:val="00016C35"/>
    <w:rsid w:val="00020DB2"/>
    <w:rsid w:val="00047FDD"/>
    <w:rsid w:val="00063DD1"/>
    <w:rsid w:val="000B6B20"/>
    <w:rsid w:val="000F6676"/>
    <w:rsid w:val="001007F8"/>
    <w:rsid w:val="001020F9"/>
    <w:rsid w:val="00106AB0"/>
    <w:rsid w:val="00107286"/>
    <w:rsid w:val="001373E0"/>
    <w:rsid w:val="00145763"/>
    <w:rsid w:val="001472FD"/>
    <w:rsid w:val="001519CE"/>
    <w:rsid w:val="00155EB1"/>
    <w:rsid w:val="00162125"/>
    <w:rsid w:val="001649F6"/>
    <w:rsid w:val="0017067E"/>
    <w:rsid w:val="0017646E"/>
    <w:rsid w:val="001A7D00"/>
    <w:rsid w:val="001D0BB7"/>
    <w:rsid w:val="001E52BB"/>
    <w:rsid w:val="001F3A6C"/>
    <w:rsid w:val="002312AC"/>
    <w:rsid w:val="00234B74"/>
    <w:rsid w:val="002506D7"/>
    <w:rsid w:val="002607AA"/>
    <w:rsid w:val="00262C04"/>
    <w:rsid w:val="00286F48"/>
    <w:rsid w:val="002C2757"/>
    <w:rsid w:val="002E2BFA"/>
    <w:rsid w:val="00317384"/>
    <w:rsid w:val="00322834"/>
    <w:rsid w:val="00331D4F"/>
    <w:rsid w:val="00344D62"/>
    <w:rsid w:val="0038247A"/>
    <w:rsid w:val="00397088"/>
    <w:rsid w:val="003A7D60"/>
    <w:rsid w:val="003B2766"/>
    <w:rsid w:val="003F7A13"/>
    <w:rsid w:val="00407ED6"/>
    <w:rsid w:val="004240C0"/>
    <w:rsid w:val="00427913"/>
    <w:rsid w:val="004449B5"/>
    <w:rsid w:val="00460F32"/>
    <w:rsid w:val="004626DC"/>
    <w:rsid w:val="00484A36"/>
    <w:rsid w:val="00490A3D"/>
    <w:rsid w:val="00492F15"/>
    <w:rsid w:val="00492F5D"/>
    <w:rsid w:val="004B79A1"/>
    <w:rsid w:val="00514911"/>
    <w:rsid w:val="005358EE"/>
    <w:rsid w:val="00545ABA"/>
    <w:rsid w:val="0058138A"/>
    <w:rsid w:val="00583CDC"/>
    <w:rsid w:val="00593235"/>
    <w:rsid w:val="005A00A1"/>
    <w:rsid w:val="005A1620"/>
    <w:rsid w:val="005C5851"/>
    <w:rsid w:val="006027A0"/>
    <w:rsid w:val="00612306"/>
    <w:rsid w:val="0063689A"/>
    <w:rsid w:val="006574A4"/>
    <w:rsid w:val="00664086"/>
    <w:rsid w:val="00665AC0"/>
    <w:rsid w:val="00675490"/>
    <w:rsid w:val="00683F1D"/>
    <w:rsid w:val="006A0DF7"/>
    <w:rsid w:val="006A1ABC"/>
    <w:rsid w:val="006B7B53"/>
    <w:rsid w:val="006C507B"/>
    <w:rsid w:val="006D0EC3"/>
    <w:rsid w:val="00714A90"/>
    <w:rsid w:val="00783658"/>
    <w:rsid w:val="007842B5"/>
    <w:rsid w:val="0078484E"/>
    <w:rsid w:val="007A643F"/>
    <w:rsid w:val="007B12D7"/>
    <w:rsid w:val="007D18A7"/>
    <w:rsid w:val="0084269D"/>
    <w:rsid w:val="00891DF4"/>
    <w:rsid w:val="00895781"/>
    <w:rsid w:val="00897B01"/>
    <w:rsid w:val="00897D0B"/>
    <w:rsid w:val="008D3339"/>
    <w:rsid w:val="008F493B"/>
    <w:rsid w:val="00904F8F"/>
    <w:rsid w:val="009151E3"/>
    <w:rsid w:val="009177BE"/>
    <w:rsid w:val="00934559"/>
    <w:rsid w:val="0098313C"/>
    <w:rsid w:val="009B3685"/>
    <w:rsid w:val="009C1DD1"/>
    <w:rsid w:val="009C2B64"/>
    <w:rsid w:val="009C6708"/>
    <w:rsid w:val="009D486D"/>
    <w:rsid w:val="00A2633F"/>
    <w:rsid w:val="00A31CEA"/>
    <w:rsid w:val="00A364F1"/>
    <w:rsid w:val="00A46A1E"/>
    <w:rsid w:val="00A54383"/>
    <w:rsid w:val="00A55F99"/>
    <w:rsid w:val="00A61176"/>
    <w:rsid w:val="00A85D40"/>
    <w:rsid w:val="00AA58C3"/>
    <w:rsid w:val="00AA6F1B"/>
    <w:rsid w:val="00AC4B25"/>
    <w:rsid w:val="00AF5660"/>
    <w:rsid w:val="00B1147F"/>
    <w:rsid w:val="00B11C66"/>
    <w:rsid w:val="00B135C9"/>
    <w:rsid w:val="00B17772"/>
    <w:rsid w:val="00B24DAB"/>
    <w:rsid w:val="00B34DB2"/>
    <w:rsid w:val="00B40F48"/>
    <w:rsid w:val="00B73337"/>
    <w:rsid w:val="00B83442"/>
    <w:rsid w:val="00BD14D9"/>
    <w:rsid w:val="00BE258F"/>
    <w:rsid w:val="00BE6302"/>
    <w:rsid w:val="00BF20FD"/>
    <w:rsid w:val="00C05466"/>
    <w:rsid w:val="00C31D6B"/>
    <w:rsid w:val="00C5532C"/>
    <w:rsid w:val="00C84B63"/>
    <w:rsid w:val="00C87F51"/>
    <w:rsid w:val="00C90635"/>
    <w:rsid w:val="00C91111"/>
    <w:rsid w:val="00CA4037"/>
    <w:rsid w:val="00CB380A"/>
    <w:rsid w:val="00CE3608"/>
    <w:rsid w:val="00D22293"/>
    <w:rsid w:val="00D235B6"/>
    <w:rsid w:val="00D41508"/>
    <w:rsid w:val="00D504E7"/>
    <w:rsid w:val="00D51467"/>
    <w:rsid w:val="00D55EDF"/>
    <w:rsid w:val="00D6547B"/>
    <w:rsid w:val="00D91AA9"/>
    <w:rsid w:val="00DA0E32"/>
    <w:rsid w:val="00DA1639"/>
    <w:rsid w:val="00DA7B62"/>
    <w:rsid w:val="00DD2694"/>
    <w:rsid w:val="00DD3783"/>
    <w:rsid w:val="00E10023"/>
    <w:rsid w:val="00E22906"/>
    <w:rsid w:val="00E40E47"/>
    <w:rsid w:val="00E67E61"/>
    <w:rsid w:val="00E843C2"/>
    <w:rsid w:val="00EB6005"/>
    <w:rsid w:val="00EE2DCA"/>
    <w:rsid w:val="00F0179E"/>
    <w:rsid w:val="00F04C18"/>
    <w:rsid w:val="00F05A48"/>
    <w:rsid w:val="00F16E75"/>
    <w:rsid w:val="00F21E59"/>
    <w:rsid w:val="00F60348"/>
    <w:rsid w:val="00FC10FD"/>
    <w:rsid w:val="00FC1C2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103774"/>
  <w15:docId w15:val="{E6C02CA4-0792-4612-9071-563C4648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0"/>
    <w:next w:val="a0"/>
    <w:link w:val="22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1"/>
    <w:link w:val="10"/>
    <w:uiPriority w:val="9"/>
    <w:rsid w:val="00397088"/>
    <w:rPr>
      <w:b/>
      <w:bCs/>
      <w:kern w:val="44"/>
      <w:sz w:val="44"/>
      <w:szCs w:val="44"/>
    </w:rPr>
  </w:style>
  <w:style w:type="character" w:customStyle="1" w:styleId="22">
    <w:name w:val="标题 2 字符"/>
    <w:basedOn w:val="a1"/>
    <w:link w:val="21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6"/>
    <w:link w:val="title2Char"/>
    <w:qFormat/>
    <w:rsid w:val="0078484E"/>
    <w:pPr>
      <w:numPr>
        <w:numId w:val="4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1"/>
    <w:next w:val="title2"/>
    <w:link w:val="title1Char"/>
    <w:qFormat/>
    <w:rsid w:val="0078484E"/>
    <w:pPr>
      <w:pageBreakBefore/>
      <w:numPr>
        <w:numId w:val="5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6">
    <w:name w:val="定义"/>
    <w:basedOn w:val="a0"/>
    <w:link w:val="Char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2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0"/>
    <w:link w:val="a8"/>
    <w:uiPriority w:val="34"/>
    <w:qFormat/>
    <w:rsid w:val="000B6B20"/>
    <w:pPr>
      <w:ind w:firstLineChars="200" w:firstLine="420"/>
    </w:pPr>
  </w:style>
  <w:style w:type="character" w:customStyle="1" w:styleId="Char">
    <w:name w:val="定义 Char"/>
    <w:basedOn w:val="title2Char"/>
    <w:link w:val="a6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">
    <w:name w:val="列表1"/>
    <w:basedOn w:val="a0"/>
    <w:link w:val="listChar"/>
    <w:qFormat/>
    <w:rsid w:val="00AA6F1B"/>
    <w:pPr>
      <w:numPr>
        <w:numId w:val="1"/>
      </w:numPr>
      <w:ind w:left="510" w:firstLine="0"/>
    </w:pPr>
    <w:rPr>
      <w:rFonts w:ascii="Consolas" w:eastAsia="微软雅黑" w:hAnsi="Consolas"/>
      <w:sz w:val="24"/>
    </w:rPr>
  </w:style>
  <w:style w:type="character" w:customStyle="1" w:styleId="a8">
    <w:name w:val="列表段落 字符"/>
    <w:basedOn w:val="a1"/>
    <w:link w:val="a7"/>
    <w:uiPriority w:val="34"/>
    <w:rsid w:val="000B6B20"/>
  </w:style>
  <w:style w:type="character" w:customStyle="1" w:styleId="listChar">
    <w:name w:val="list Char"/>
    <w:basedOn w:val="a8"/>
    <w:link w:val="1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A2633F"/>
    <w:pPr>
      <w:ind w:leftChars="100" w:left="90" w:rightChars="100" w:right="100" w:firstLineChars="200" w:firstLine="200"/>
    </w:pPr>
    <w:rPr>
      <w:rFonts w:ascii="微软雅黑" w:eastAsia="微软雅黑" w:hAnsi="微软雅黑"/>
      <w:sz w:val="24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A2633F"/>
    <w:rPr>
      <w:rFonts w:ascii="微软雅黑" w:eastAsia="微软雅黑" w:hAnsi="微软雅黑"/>
      <w:sz w:val="24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0"/>
    <w:qFormat/>
    <w:rsid w:val="001F3A6C"/>
    <w:pPr>
      <w:keepNext w:val="0"/>
      <w:keepLines w:val="0"/>
      <w:widowControl/>
      <w:numPr>
        <w:numId w:val="2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0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0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3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9">
    <w:name w:val="header"/>
    <w:basedOn w:val="a0"/>
    <w:link w:val="aa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91AA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91AA9"/>
    <w:rPr>
      <w:sz w:val="18"/>
      <w:szCs w:val="18"/>
    </w:rPr>
  </w:style>
  <w:style w:type="paragraph" w:customStyle="1" w:styleId="ad">
    <w:name w:val="引言"/>
    <w:basedOn w:val="a0"/>
    <w:link w:val="Char1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1">
    <w:name w:val="引言 Char"/>
    <w:basedOn w:val="a1"/>
    <w:link w:val="ad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e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f0">
    <w:name w:val="Table Grid"/>
    <w:basedOn w:val="a2"/>
    <w:uiPriority w:val="59"/>
    <w:rsid w:val="00C8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link w:val="af2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f1"/>
    <w:link w:val="xChar"/>
    <w:qFormat/>
    <w:rsid w:val="001373E0"/>
    <w:pPr>
      <w:jc w:val="center"/>
    </w:pPr>
    <w:rPr>
      <w:sz w:val="24"/>
    </w:rPr>
  </w:style>
  <w:style w:type="character" w:customStyle="1" w:styleId="af2">
    <w:name w:val="题注 字符"/>
    <w:basedOn w:val="a1"/>
    <w:link w:val="af1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af2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character" w:styleId="af3">
    <w:name w:val="Unresolved Mention"/>
    <w:basedOn w:val="a1"/>
    <w:uiPriority w:val="99"/>
    <w:semiHidden/>
    <w:unhideWhenUsed/>
    <w:rsid w:val="007B12D7"/>
    <w:rPr>
      <w:color w:val="605E5C"/>
      <w:shd w:val="clear" w:color="auto" w:fill="E1DFDD"/>
    </w:rPr>
  </w:style>
  <w:style w:type="paragraph" w:styleId="TOC">
    <w:name w:val="TOC Heading"/>
    <w:basedOn w:val="10"/>
    <w:next w:val="a0"/>
    <w:uiPriority w:val="39"/>
    <w:unhideWhenUsed/>
    <w:qFormat/>
    <w:rsid w:val="009C2B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C2B64"/>
  </w:style>
  <w:style w:type="paragraph" w:styleId="TOC2">
    <w:name w:val="toc 2"/>
    <w:basedOn w:val="a0"/>
    <w:next w:val="a0"/>
    <w:autoRedefine/>
    <w:uiPriority w:val="39"/>
    <w:unhideWhenUsed/>
    <w:rsid w:val="009C2B64"/>
    <w:pPr>
      <w:ind w:leftChars="200" w:left="420"/>
    </w:pPr>
  </w:style>
  <w:style w:type="paragraph" w:styleId="af4">
    <w:name w:val="Balloon Text"/>
    <w:basedOn w:val="a0"/>
    <w:link w:val="af5"/>
    <w:uiPriority w:val="99"/>
    <w:semiHidden/>
    <w:unhideWhenUsed/>
    <w:rsid w:val="00E843C2"/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E843C2"/>
    <w:rPr>
      <w:sz w:val="18"/>
      <w:szCs w:val="18"/>
    </w:rPr>
  </w:style>
  <w:style w:type="paragraph" w:customStyle="1" w:styleId="12">
    <w:name w:val="列表1级"/>
    <w:basedOn w:val="content2"/>
    <w:next w:val="2"/>
    <w:link w:val="13"/>
    <w:qFormat/>
    <w:rsid w:val="00B34DB2"/>
    <w:pPr>
      <w:ind w:leftChars="0" w:left="0" w:right="210" w:firstLineChars="0" w:firstLine="1"/>
    </w:pPr>
  </w:style>
  <w:style w:type="paragraph" w:customStyle="1" w:styleId="2">
    <w:name w:val="列表2级"/>
    <w:basedOn w:val="content2"/>
    <w:link w:val="23"/>
    <w:rsid w:val="00B34DB2"/>
    <w:pPr>
      <w:numPr>
        <w:numId w:val="23"/>
      </w:numPr>
      <w:ind w:leftChars="0" w:left="0" w:right="210" w:firstLineChars="0" w:firstLine="1"/>
    </w:pPr>
  </w:style>
  <w:style w:type="character" w:customStyle="1" w:styleId="13">
    <w:name w:val="列表1级 字符"/>
    <w:basedOn w:val="content2Char"/>
    <w:link w:val="12"/>
    <w:rsid w:val="00B34DB2"/>
    <w:rPr>
      <w:rFonts w:ascii="微软雅黑" w:eastAsia="微软雅黑" w:hAnsi="微软雅黑"/>
      <w:sz w:val="24"/>
    </w:rPr>
  </w:style>
  <w:style w:type="paragraph" w:customStyle="1" w:styleId="20">
    <w:name w:val="列表2级样式"/>
    <w:basedOn w:val="content2"/>
    <w:link w:val="24"/>
    <w:qFormat/>
    <w:rsid w:val="00DA7B62"/>
    <w:pPr>
      <w:numPr>
        <w:ilvl w:val="1"/>
        <w:numId w:val="23"/>
      </w:numPr>
      <w:ind w:leftChars="0" w:left="0" w:right="210" w:firstLineChars="0" w:hanging="283"/>
    </w:pPr>
  </w:style>
  <w:style w:type="character" w:customStyle="1" w:styleId="23">
    <w:name w:val="列表2级 字符"/>
    <w:basedOn w:val="content2Char"/>
    <w:link w:val="2"/>
    <w:rsid w:val="00B34DB2"/>
    <w:rPr>
      <w:rFonts w:ascii="微软雅黑" w:eastAsia="微软雅黑" w:hAnsi="微软雅黑"/>
      <w:sz w:val="24"/>
    </w:rPr>
  </w:style>
  <w:style w:type="character" w:customStyle="1" w:styleId="24">
    <w:name w:val="列表2级样式 字符"/>
    <w:basedOn w:val="content2Char"/>
    <w:link w:val="20"/>
    <w:rsid w:val="00DA7B62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5454;&#34701;&#21512;&#20013;&#24515;%20&#25968;&#25454;&#26381;&#21153;API2(&#26356;&#26032;&#20013;)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D63E6-9A62-4271-BB1D-804C8000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954</TotalTime>
  <Pages>8</Pages>
  <Words>828</Words>
  <Characters>4723</Characters>
  <Application>Microsoft Office Word</Application>
  <DocSecurity>0</DocSecurity>
  <Lines>39</Lines>
  <Paragraphs>11</Paragraphs>
  <ScaleCrop>false</ScaleCrop>
  <Company>Microsoft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 Zhang</cp:lastModifiedBy>
  <cp:revision>45</cp:revision>
  <dcterms:created xsi:type="dcterms:W3CDTF">2019-04-29T02:29:00Z</dcterms:created>
  <dcterms:modified xsi:type="dcterms:W3CDTF">2019-05-06T07:54:00Z</dcterms:modified>
</cp:coreProperties>
</file>